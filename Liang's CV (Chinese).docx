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7ABFF6" w14:textId="77777777" w:rsidR="00D215F0" w:rsidRPr="004C293B" w:rsidRDefault="00D215F0">
      <w:pPr>
        <w:rPr>
          <w:rFonts w:ascii="Microsoft YaHei Bold" w:eastAsia="Microsoft YaHei Bold" w:hAnsi="Microsoft YaHei Bold" w:cs="Microsoft Sans Serif"/>
        </w:rPr>
      </w:pPr>
    </w:p>
    <w:tbl>
      <w:tblPr>
        <w:tblW w:w="0" w:type="auto"/>
        <w:tblLayout w:type="fixed"/>
        <w:tblCellMar>
          <w:top w:w="16" w:type="dxa"/>
          <w:left w:w="16" w:type="dxa"/>
          <w:right w:w="16" w:type="dxa"/>
        </w:tblCellMar>
        <w:tblLook w:val="0000" w:firstRow="0" w:lastRow="0" w:firstColumn="0" w:lastColumn="0" w:noHBand="0" w:noVBand="0"/>
      </w:tblPr>
      <w:tblGrid>
        <w:gridCol w:w="1138"/>
        <w:gridCol w:w="1138"/>
        <w:gridCol w:w="1138"/>
        <w:gridCol w:w="1138"/>
        <w:gridCol w:w="1138"/>
        <w:gridCol w:w="1138"/>
        <w:gridCol w:w="1138"/>
        <w:gridCol w:w="1138"/>
      </w:tblGrid>
      <w:tr w:rsidR="00D215F0" w:rsidRPr="004C293B" w14:paraId="44C6DFE4" w14:textId="77777777">
        <w:trPr>
          <w:trHeight w:val="465"/>
        </w:trPr>
        <w:tc>
          <w:tcPr>
            <w:tcW w:w="9104" w:type="dxa"/>
            <w:gridSpan w:val="8"/>
            <w:shd w:val="clear" w:color="auto" w:fill="auto"/>
            <w:vAlign w:val="bottom"/>
          </w:tcPr>
          <w:p w14:paraId="0F23369B" w14:textId="77777777" w:rsidR="00D215F0" w:rsidRPr="006F57C1" w:rsidRDefault="002332F2">
            <w:pPr>
              <w:jc w:val="center"/>
              <w:rPr>
                <w:rFonts w:ascii="Microsoft YaHei Bold" w:eastAsia="Microsoft YaHei Bold" w:hAnsi="Microsoft YaHei Bold" w:cs="Microsoft Sans Serif"/>
                <w:sz w:val="26"/>
                <w:szCs w:val="26"/>
              </w:rPr>
            </w:pPr>
            <w:r w:rsidRPr="006F57C1">
              <w:rPr>
                <w:rFonts w:ascii="Microsoft YaHei Bold" w:eastAsia="Microsoft YaHei Bold" w:hAnsi="Microsoft YaHei Bold" w:cs="Microsoft Sans Serif" w:hint="eastAsia"/>
                <w:sz w:val="26"/>
                <w:szCs w:val="26"/>
              </w:rPr>
              <w:t>商亮</w:t>
            </w:r>
          </w:p>
          <w:p w14:paraId="54F2A3E9" w14:textId="77777777" w:rsidR="00D215F0" w:rsidRPr="006F57C1" w:rsidRDefault="002332F2">
            <w:pPr>
              <w:jc w:val="center"/>
              <w:rPr>
                <w:rFonts w:ascii="Microsoft YaHei Bold" w:eastAsia="Microsoft YaHei Bold" w:hAnsi="Microsoft YaHei Bold" w:cs="Microsoft Sans Serif"/>
                <w:sz w:val="26"/>
                <w:szCs w:val="26"/>
              </w:rPr>
            </w:pPr>
            <w:r w:rsidRPr="006F57C1">
              <w:rPr>
                <w:rFonts w:ascii="Microsoft YaHei Bold" w:eastAsia="Microsoft YaHei Bold" w:hAnsi="Microsoft YaHei Bold" w:cs="Microsoft Sans Serif" w:hint="eastAsia"/>
                <w:sz w:val="26"/>
                <w:szCs w:val="26"/>
              </w:rPr>
              <w:t>软件工程师</w:t>
            </w:r>
          </w:p>
          <w:p w14:paraId="7B87060C" w14:textId="77777777" w:rsidR="00D215F0" w:rsidRPr="006F57C1" w:rsidRDefault="00D215F0">
            <w:pPr>
              <w:jc w:val="center"/>
              <w:rPr>
                <w:rFonts w:ascii="Microsoft YaHei Bold" w:eastAsia="Microsoft YaHei Bold" w:hAnsi="Microsoft YaHei Bold" w:cs="Microsoft Sans Serif"/>
                <w:sz w:val="26"/>
                <w:szCs w:val="26"/>
              </w:rPr>
            </w:pPr>
            <w:r w:rsidRPr="006F57C1">
              <w:rPr>
                <w:rFonts w:ascii="Microsoft YaHei Bold" w:eastAsia="Microsoft YaHei Bold" w:hAnsi="Microsoft YaHei Bold" w:cs="Microsoft Sans Serif"/>
                <w:sz w:val="26"/>
                <w:szCs w:val="26"/>
              </w:rPr>
              <w:t>0044 07706223454</w:t>
            </w:r>
          </w:p>
          <w:p w14:paraId="05FFE37D" w14:textId="77777777" w:rsidR="00D215F0" w:rsidRPr="004C293B" w:rsidRDefault="00D215F0">
            <w:pPr>
              <w:jc w:val="center"/>
              <w:rPr>
                <w:rFonts w:ascii="Microsoft YaHei Bold" w:eastAsia="Microsoft YaHei Bold" w:hAnsi="Microsoft YaHei Bold" w:cs="Microsoft Sans Serif"/>
                <w:b/>
                <w:bCs/>
                <w:i/>
                <w:iCs/>
                <w:sz w:val="24"/>
                <w:szCs w:val="24"/>
                <w:u w:val="single"/>
              </w:rPr>
            </w:pPr>
            <w:proofErr w:type="gramStart"/>
            <w:r w:rsidRPr="006F57C1">
              <w:rPr>
                <w:rFonts w:ascii="Microsoft YaHei Bold" w:eastAsia="Microsoft YaHei Bold" w:hAnsi="Microsoft YaHei Bold" w:cs="Microsoft Sans Serif"/>
                <w:sz w:val="26"/>
                <w:szCs w:val="26"/>
              </w:rPr>
              <w:t>liang1990.shang@gmail.com</w:t>
            </w:r>
            <w:proofErr w:type="gramEnd"/>
          </w:p>
        </w:tc>
      </w:tr>
      <w:tr w:rsidR="00D215F0" w:rsidRPr="004C293B" w14:paraId="7D0C767B" w14:textId="77777777">
        <w:tblPrEx>
          <w:tblCellMar>
            <w:top w:w="0" w:type="dxa"/>
            <w:left w:w="0" w:type="dxa"/>
            <w:right w:w="0" w:type="dxa"/>
          </w:tblCellMar>
        </w:tblPrEx>
        <w:trPr>
          <w:trHeight w:val="195"/>
        </w:trPr>
        <w:tc>
          <w:tcPr>
            <w:tcW w:w="1138" w:type="dxa"/>
            <w:shd w:val="clear" w:color="auto" w:fill="auto"/>
            <w:vAlign w:val="bottom"/>
          </w:tcPr>
          <w:p w14:paraId="1C88117C" w14:textId="77777777" w:rsidR="00D215F0" w:rsidRPr="004C293B" w:rsidRDefault="00D215F0">
            <w:pPr>
              <w:snapToGrid w:val="0"/>
              <w:rPr>
                <w:rFonts w:ascii="Microsoft YaHei Bold" w:eastAsia="Microsoft YaHei Bold" w:hAnsi="Microsoft YaHei Bold" w:cs="Arial"/>
                <w:b/>
                <w:bCs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1138" w:type="dxa"/>
            <w:shd w:val="clear" w:color="auto" w:fill="auto"/>
            <w:vAlign w:val="bottom"/>
          </w:tcPr>
          <w:p w14:paraId="2B138BDA" w14:textId="77777777" w:rsidR="00D215F0" w:rsidRPr="004C293B" w:rsidRDefault="00D215F0">
            <w:pPr>
              <w:snapToGrid w:val="0"/>
              <w:rPr>
                <w:rFonts w:ascii="Microsoft YaHei Bold" w:eastAsia="Microsoft YaHei Bold" w:hAnsi="Microsoft YaHei Bold" w:cs="Arial"/>
                <w:sz w:val="24"/>
                <w:szCs w:val="24"/>
              </w:rPr>
            </w:pPr>
          </w:p>
        </w:tc>
        <w:tc>
          <w:tcPr>
            <w:tcW w:w="1138" w:type="dxa"/>
            <w:shd w:val="clear" w:color="auto" w:fill="auto"/>
            <w:vAlign w:val="bottom"/>
          </w:tcPr>
          <w:p w14:paraId="27E900D0" w14:textId="77777777" w:rsidR="00D215F0" w:rsidRPr="004C293B" w:rsidRDefault="00D215F0">
            <w:pPr>
              <w:snapToGrid w:val="0"/>
              <w:rPr>
                <w:rFonts w:ascii="Microsoft YaHei Bold" w:eastAsia="Microsoft YaHei Bold" w:hAnsi="Microsoft YaHei Bold" w:cs="Arial"/>
                <w:sz w:val="24"/>
                <w:szCs w:val="24"/>
              </w:rPr>
            </w:pPr>
          </w:p>
        </w:tc>
        <w:tc>
          <w:tcPr>
            <w:tcW w:w="1138" w:type="dxa"/>
            <w:shd w:val="clear" w:color="auto" w:fill="auto"/>
            <w:vAlign w:val="bottom"/>
          </w:tcPr>
          <w:p w14:paraId="30D10481" w14:textId="77777777" w:rsidR="00D215F0" w:rsidRPr="004C293B" w:rsidRDefault="00D215F0">
            <w:pPr>
              <w:snapToGrid w:val="0"/>
              <w:rPr>
                <w:rFonts w:ascii="Microsoft YaHei Bold" w:eastAsia="Microsoft YaHei Bold" w:hAnsi="Microsoft YaHei Bold" w:cs="Arial"/>
                <w:sz w:val="24"/>
                <w:szCs w:val="24"/>
              </w:rPr>
            </w:pPr>
          </w:p>
        </w:tc>
        <w:tc>
          <w:tcPr>
            <w:tcW w:w="1138" w:type="dxa"/>
            <w:shd w:val="clear" w:color="auto" w:fill="auto"/>
            <w:vAlign w:val="bottom"/>
          </w:tcPr>
          <w:p w14:paraId="5DA693A4" w14:textId="77777777" w:rsidR="00D215F0" w:rsidRPr="004C293B" w:rsidRDefault="00D215F0">
            <w:pPr>
              <w:snapToGrid w:val="0"/>
              <w:rPr>
                <w:rFonts w:ascii="Microsoft YaHei Bold" w:eastAsia="Microsoft YaHei Bold" w:hAnsi="Microsoft YaHei Bold" w:cs="Arial"/>
                <w:sz w:val="24"/>
                <w:szCs w:val="24"/>
              </w:rPr>
            </w:pPr>
          </w:p>
        </w:tc>
        <w:tc>
          <w:tcPr>
            <w:tcW w:w="1138" w:type="dxa"/>
            <w:shd w:val="clear" w:color="auto" w:fill="auto"/>
            <w:vAlign w:val="bottom"/>
          </w:tcPr>
          <w:p w14:paraId="5A7ADF0E" w14:textId="77777777" w:rsidR="00D215F0" w:rsidRPr="004C293B" w:rsidRDefault="00D215F0">
            <w:pPr>
              <w:snapToGrid w:val="0"/>
              <w:rPr>
                <w:rFonts w:ascii="Microsoft YaHei Bold" w:eastAsia="Microsoft YaHei Bold" w:hAnsi="Microsoft YaHei Bold" w:cs="Arial"/>
                <w:sz w:val="24"/>
                <w:szCs w:val="24"/>
              </w:rPr>
            </w:pPr>
          </w:p>
        </w:tc>
        <w:tc>
          <w:tcPr>
            <w:tcW w:w="1138" w:type="dxa"/>
            <w:shd w:val="clear" w:color="auto" w:fill="auto"/>
            <w:vAlign w:val="bottom"/>
          </w:tcPr>
          <w:p w14:paraId="36CC0C2E" w14:textId="77777777" w:rsidR="00D215F0" w:rsidRPr="004C293B" w:rsidRDefault="00D215F0">
            <w:pPr>
              <w:snapToGrid w:val="0"/>
              <w:rPr>
                <w:rFonts w:ascii="Microsoft YaHei Bold" w:eastAsia="Microsoft YaHei Bold" w:hAnsi="Microsoft YaHei Bold" w:cs="Arial"/>
                <w:sz w:val="24"/>
                <w:szCs w:val="24"/>
              </w:rPr>
            </w:pPr>
          </w:p>
        </w:tc>
        <w:tc>
          <w:tcPr>
            <w:tcW w:w="1138" w:type="dxa"/>
            <w:shd w:val="clear" w:color="auto" w:fill="auto"/>
            <w:vAlign w:val="bottom"/>
          </w:tcPr>
          <w:p w14:paraId="4CFC105C" w14:textId="77777777" w:rsidR="00D215F0" w:rsidRPr="004C293B" w:rsidRDefault="00D215F0">
            <w:pPr>
              <w:snapToGrid w:val="0"/>
              <w:rPr>
                <w:rFonts w:ascii="Microsoft YaHei Bold" w:eastAsia="Microsoft YaHei Bold" w:hAnsi="Microsoft YaHei Bold" w:cs="Arial"/>
                <w:sz w:val="24"/>
                <w:szCs w:val="24"/>
              </w:rPr>
            </w:pPr>
          </w:p>
        </w:tc>
      </w:tr>
    </w:tbl>
    <w:p w14:paraId="622A3D73" w14:textId="77777777" w:rsidR="00D215F0" w:rsidRPr="004C293B" w:rsidRDefault="002332F2">
      <w:pPr>
        <w:pStyle w:val="Heading3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教育背景</w:t>
      </w:r>
    </w:p>
    <w:p w14:paraId="09844CDB" w14:textId="77777777" w:rsidR="00D215F0" w:rsidRPr="004C293B" w:rsidRDefault="00D215F0">
      <w:pPr>
        <w:rPr>
          <w:rFonts w:ascii="Microsoft YaHei Bold" w:eastAsia="Microsoft YaHei Bold" w:hAnsi="Microsoft YaHei Bold" w:cs="Arial"/>
          <w:bCs/>
        </w:rPr>
      </w:pPr>
    </w:p>
    <w:p w14:paraId="33852C80" w14:textId="506E8CBD" w:rsidR="00D215F0" w:rsidRPr="004C293B" w:rsidRDefault="002332F2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2013年9</w:t>
      </w:r>
      <w:r w:rsidR="008A4F15" w:rsidRPr="004C293B">
        <w:rPr>
          <w:rFonts w:ascii="Microsoft YaHei Bold" w:eastAsia="Microsoft YaHei Bold" w:hAnsi="Microsoft YaHei Bold" w:cs="Arial" w:hint="eastAsia"/>
          <w:bCs/>
        </w:rPr>
        <w:t>月－</w:t>
      </w:r>
      <w:r w:rsidRPr="004C293B">
        <w:rPr>
          <w:rFonts w:ascii="Microsoft YaHei Bold" w:eastAsia="Microsoft YaHei Bold" w:hAnsi="Microsoft YaHei Bold" w:cs="Arial" w:hint="eastAsia"/>
          <w:bCs/>
        </w:rPr>
        <w:t>2014年9月</w:t>
      </w:r>
    </w:p>
    <w:p w14:paraId="1708F428" w14:textId="77777777" w:rsidR="00D215F0" w:rsidRPr="004C293B" w:rsidRDefault="002332F2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学校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:  Imperial College London. </w:t>
      </w:r>
    </w:p>
    <w:p w14:paraId="4D8B6B36" w14:textId="77777777" w:rsidR="00D215F0" w:rsidRPr="004C293B" w:rsidRDefault="002332F2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专业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  <w:bCs/>
        </w:rPr>
        <w:t>软件工程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    </w:t>
      </w:r>
      <w:r w:rsidRPr="004C293B">
        <w:rPr>
          <w:rFonts w:ascii="Microsoft YaHei Bold" w:eastAsia="Microsoft YaHei Bold" w:hAnsi="Microsoft YaHei Bold" w:cs="Arial" w:hint="eastAsia"/>
          <w:bCs/>
        </w:rPr>
        <w:t>学位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  <w:bCs/>
        </w:rPr>
        <w:t>理学硕士</w:t>
      </w:r>
    </w:p>
    <w:p w14:paraId="789CD7CC" w14:textId="77777777" w:rsidR="00D215F0" w:rsidRPr="004C293B" w:rsidRDefault="002332F2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主要课程</w:t>
      </w:r>
      <w:r w:rsidR="00D215F0" w:rsidRPr="004C293B">
        <w:rPr>
          <w:rFonts w:ascii="Microsoft YaHei Bold" w:eastAsia="Microsoft YaHei Bold" w:hAnsi="Microsoft YaHei Bold" w:cs="Arial"/>
          <w:bCs/>
        </w:rPr>
        <w:t>: Distributed Systems, Distributed/Parallel Algorithms, Advanced Object Oriented Program, Advanced Database, Software Reliability and Robotics.</w:t>
      </w:r>
    </w:p>
    <w:p w14:paraId="340F9D81" w14:textId="77777777" w:rsidR="00D215F0" w:rsidRPr="004C293B" w:rsidRDefault="00D215F0">
      <w:pPr>
        <w:tabs>
          <w:tab w:val="left" w:pos="5760"/>
        </w:tabs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/>
          <w:bCs/>
        </w:rPr>
        <w:tab/>
      </w:r>
    </w:p>
    <w:p w14:paraId="561A2305" w14:textId="77777777" w:rsidR="00D215F0" w:rsidRPr="004C293B" w:rsidRDefault="002332F2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2008年9月－2012年7月</w:t>
      </w:r>
    </w:p>
    <w:p w14:paraId="43BE69C2" w14:textId="77777777" w:rsidR="00D215F0" w:rsidRPr="004C293B" w:rsidRDefault="002332F2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学校</w:t>
      </w:r>
      <w:r w:rsidR="00D215F0" w:rsidRPr="004C293B">
        <w:rPr>
          <w:rFonts w:ascii="Microsoft YaHei Bold" w:eastAsia="Microsoft YaHei Bold" w:hAnsi="Microsoft YaHei Bold" w:cs="Arial"/>
          <w:bCs/>
        </w:rPr>
        <w:t>:</w:t>
      </w:r>
      <w:r w:rsidRPr="004C293B">
        <w:rPr>
          <w:rFonts w:ascii="Microsoft YaHei Bold" w:eastAsia="Microsoft YaHei Bold" w:hAnsi="Microsoft YaHei Bold" w:cs="Arial" w:hint="eastAsia"/>
          <w:bCs/>
        </w:rPr>
        <w:t xml:space="preserve"> 大连理工大学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 </w:t>
      </w:r>
    </w:p>
    <w:p w14:paraId="7AEC0360" w14:textId="77777777" w:rsidR="002332F2" w:rsidRPr="004C293B" w:rsidRDefault="002332F2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专业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  <w:bCs/>
        </w:rPr>
        <w:t>网络工程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    </w:t>
      </w:r>
      <w:r w:rsidRPr="004C293B">
        <w:rPr>
          <w:rFonts w:ascii="Microsoft YaHei Bold" w:eastAsia="Microsoft YaHei Bold" w:hAnsi="Microsoft YaHei Bold" w:cs="Arial" w:hint="eastAsia"/>
          <w:bCs/>
        </w:rPr>
        <w:t>学位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  <w:bCs/>
        </w:rPr>
        <w:t>工学学士</w:t>
      </w:r>
    </w:p>
    <w:p w14:paraId="4B4A7A27" w14:textId="77777777" w:rsidR="00D215F0" w:rsidRPr="004C293B" w:rsidRDefault="002332F2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主要课程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  <w:bCs/>
        </w:rPr>
        <w:t>操作系统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, </w:t>
      </w:r>
      <w:r w:rsidRPr="004C293B">
        <w:rPr>
          <w:rFonts w:ascii="Microsoft YaHei Bold" w:eastAsia="Microsoft YaHei Bold" w:hAnsi="Microsoft YaHei Bold" w:cs="Arial" w:hint="eastAsia"/>
          <w:bCs/>
        </w:rPr>
        <w:t>计算机网络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, </w:t>
      </w:r>
      <w:r w:rsidRPr="004C293B">
        <w:rPr>
          <w:rFonts w:ascii="Microsoft YaHei Bold" w:eastAsia="Microsoft YaHei Bold" w:hAnsi="Microsoft YaHei Bold" w:cs="Arial" w:hint="eastAsia"/>
          <w:bCs/>
        </w:rPr>
        <w:t>数据结构与算法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, </w:t>
      </w:r>
      <w:r w:rsidRPr="004C293B">
        <w:rPr>
          <w:rFonts w:ascii="Microsoft YaHei Bold" w:eastAsia="Microsoft YaHei Bold" w:hAnsi="Microsoft YaHei Bold" w:cs="Arial" w:hint="eastAsia"/>
          <w:bCs/>
        </w:rPr>
        <w:t>数据库系统</w:t>
      </w:r>
      <w:r w:rsidR="00D215F0" w:rsidRPr="004C293B">
        <w:rPr>
          <w:rFonts w:ascii="Microsoft YaHei Bold" w:eastAsia="Microsoft YaHei Bold" w:hAnsi="Microsoft YaHei Bold" w:cs="Arial"/>
          <w:bCs/>
        </w:rPr>
        <w:t xml:space="preserve">, </w:t>
      </w:r>
      <w:r w:rsidRPr="004C293B">
        <w:rPr>
          <w:rFonts w:ascii="Microsoft YaHei Bold" w:eastAsia="Microsoft YaHei Bold" w:hAnsi="Microsoft YaHei Bold" w:cs="Arial" w:hint="eastAsia"/>
          <w:bCs/>
        </w:rPr>
        <w:t>网络安全</w:t>
      </w:r>
      <w:r w:rsidR="00D215F0" w:rsidRPr="004C293B">
        <w:rPr>
          <w:rFonts w:ascii="Microsoft YaHei Bold" w:eastAsia="Microsoft YaHei Bold" w:hAnsi="Microsoft YaHei Bold" w:cs="Arial"/>
          <w:bCs/>
        </w:rPr>
        <w:t>(</w:t>
      </w:r>
      <w:r w:rsidRPr="004C293B">
        <w:rPr>
          <w:rFonts w:ascii="Microsoft YaHei Bold" w:eastAsia="Microsoft YaHei Bold" w:hAnsi="Microsoft YaHei Bold" w:cs="Arial" w:hint="eastAsia"/>
          <w:bCs/>
        </w:rPr>
        <w:t>密码学</w:t>
      </w:r>
      <w:r w:rsidRPr="004C293B">
        <w:rPr>
          <w:rFonts w:ascii="Microsoft YaHei Bold" w:eastAsia="Microsoft YaHei Bold" w:hAnsi="Microsoft YaHei Bold" w:cs="Arial"/>
          <w:bCs/>
        </w:rPr>
        <w:t xml:space="preserve">), </w:t>
      </w:r>
      <w:r w:rsidR="00D215F0" w:rsidRPr="004C293B">
        <w:rPr>
          <w:rFonts w:ascii="Microsoft YaHei Bold" w:eastAsia="Microsoft YaHei Bold" w:hAnsi="Microsoft YaHei Bold" w:cs="Arial"/>
          <w:bCs/>
        </w:rPr>
        <w:t>UML.</w:t>
      </w:r>
    </w:p>
    <w:p w14:paraId="6A424E42" w14:textId="77777777" w:rsidR="008A4F15" w:rsidRPr="004C293B" w:rsidRDefault="008A4F15" w:rsidP="008A4F15">
      <w:pPr>
        <w:rPr>
          <w:rFonts w:ascii="Microsoft YaHei Bold" w:eastAsia="Microsoft YaHei Bold" w:hAnsi="Microsoft YaHei Bold"/>
        </w:rPr>
      </w:pPr>
    </w:p>
    <w:p w14:paraId="56A19477" w14:textId="77777777" w:rsidR="00D215F0" w:rsidRPr="004C293B" w:rsidRDefault="002332F2">
      <w:pPr>
        <w:pStyle w:val="Heading3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工作经验</w:t>
      </w:r>
    </w:p>
    <w:p w14:paraId="0FC98E33" w14:textId="77777777" w:rsidR="00D215F0" w:rsidRPr="004C293B" w:rsidRDefault="00D215F0">
      <w:pPr>
        <w:rPr>
          <w:rFonts w:ascii="Microsoft YaHei Bold" w:eastAsia="Microsoft YaHei Bold" w:hAnsi="Microsoft YaHei Bold" w:cs="Arial"/>
          <w:bCs/>
        </w:rPr>
      </w:pPr>
    </w:p>
    <w:p w14:paraId="4260F366" w14:textId="77777777" w:rsidR="00D215F0" w:rsidRPr="004C293B" w:rsidRDefault="00F16B26">
      <w:pPr>
        <w:pStyle w:val="Heading3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2012年8月－2013年8月</w:t>
      </w:r>
    </w:p>
    <w:p w14:paraId="1C6664BA" w14:textId="77777777" w:rsidR="00D215F0" w:rsidRPr="004C293B" w:rsidRDefault="00F16B26">
      <w:pPr>
        <w:pStyle w:val="Heading3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在四平软件</w:t>
      </w:r>
      <w:r w:rsidRPr="004C293B">
        <w:rPr>
          <w:rFonts w:ascii="Microsoft YaHei Bold" w:eastAsia="Microsoft YaHei Bold" w:hAnsi="Microsoft YaHei Bold" w:cs="Arial"/>
          <w:b w:val="0"/>
        </w:rPr>
        <w:t>(</w:t>
      </w:r>
      <w:r w:rsidRPr="004C293B">
        <w:rPr>
          <w:rFonts w:ascii="Microsoft YaHei Bold" w:eastAsia="Microsoft YaHei Bold" w:hAnsi="Microsoft YaHei Bold" w:cs="Arial" w:hint="eastAsia"/>
          <w:b w:val="0"/>
        </w:rPr>
        <w:t>成都</w:t>
      </w:r>
      <w:r w:rsidRPr="004C293B">
        <w:rPr>
          <w:rFonts w:ascii="Microsoft YaHei Bold" w:eastAsia="Microsoft YaHei Bold" w:hAnsi="Microsoft YaHei Bold" w:cs="Arial"/>
          <w:b w:val="0"/>
        </w:rPr>
        <w:t>)</w:t>
      </w:r>
      <w:r w:rsidRPr="004C293B">
        <w:rPr>
          <w:rFonts w:ascii="Microsoft YaHei Bold" w:eastAsia="Microsoft YaHei Bold" w:hAnsi="Microsoft YaHei Bold" w:cs="Arial" w:hint="eastAsia"/>
          <w:b w:val="0"/>
        </w:rPr>
        <w:t>工作</w:t>
      </w:r>
      <w:r w:rsidR="001045CA" w:rsidRPr="004C293B">
        <w:rPr>
          <w:rFonts w:ascii="Microsoft YaHei Bold" w:eastAsia="Microsoft YaHei Bold" w:hAnsi="Microsoft YaHei Bold" w:cs="Arial" w:hint="eastAsia"/>
          <w:b w:val="0"/>
        </w:rPr>
        <w:t>，</w:t>
      </w:r>
      <w:r w:rsidRPr="004C293B">
        <w:rPr>
          <w:rFonts w:ascii="Microsoft YaHei Bold" w:eastAsia="Microsoft YaHei Bold" w:hAnsi="Microsoft YaHei Bold" w:cs="Arial"/>
          <w:b w:val="0"/>
        </w:rPr>
        <w:t xml:space="preserve"> </w:t>
      </w:r>
      <w:r w:rsidRPr="004C293B">
        <w:rPr>
          <w:rFonts w:ascii="Microsoft YaHei Bold" w:eastAsia="Microsoft YaHei Bold" w:hAnsi="Microsoft YaHei Bold" w:cs="Arial" w:hint="eastAsia"/>
          <w:b w:val="0"/>
        </w:rPr>
        <w:t>作为软件工程师</w:t>
      </w:r>
    </w:p>
    <w:p w14:paraId="1F32F0CA" w14:textId="77777777" w:rsidR="00D215F0" w:rsidRPr="004C293B" w:rsidRDefault="00D215F0">
      <w:pPr>
        <w:rPr>
          <w:rFonts w:ascii="Microsoft YaHei Bold" w:eastAsia="Microsoft YaHei Bold" w:hAnsi="Microsoft YaHei Bold"/>
        </w:rPr>
      </w:pPr>
    </w:p>
    <w:p w14:paraId="004C3839" w14:textId="77777777" w:rsidR="00D215F0" w:rsidRPr="004C293B" w:rsidRDefault="00F16B26">
      <w:pPr>
        <w:pStyle w:val="Heading3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项目经验</w:t>
      </w:r>
    </w:p>
    <w:p w14:paraId="07159716" w14:textId="77777777" w:rsidR="00D215F0" w:rsidRPr="004C293B" w:rsidRDefault="00F16B26">
      <w:pPr>
        <w:numPr>
          <w:ilvl w:val="0"/>
          <w:numId w:val="2"/>
        </w:numPr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2013年3月－2013年8月</w:t>
      </w:r>
    </w:p>
    <w:p w14:paraId="6251D932" w14:textId="77777777" w:rsidR="00D215F0" w:rsidRPr="004C293B" w:rsidRDefault="00F16B26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产品生命周期管理系统</w:t>
      </w:r>
      <w:r w:rsidR="00D215F0" w:rsidRPr="004C293B">
        <w:rPr>
          <w:rFonts w:ascii="Microsoft YaHei Bold" w:eastAsia="Microsoft YaHei Bold" w:hAnsi="Microsoft YaHei Bold" w:cs="Arial"/>
        </w:rPr>
        <w:t>,</w:t>
      </w:r>
    </w:p>
    <w:p w14:paraId="79062FD6" w14:textId="77777777" w:rsidR="00F16B26" w:rsidRPr="004C293B" w:rsidRDefault="00F16B26">
      <w:pPr>
        <w:pStyle w:val="Heading3"/>
        <w:ind w:left="360" w:firstLine="0"/>
        <w:jc w:val="both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职责</w:t>
      </w:r>
      <w:r w:rsidR="00D215F0" w:rsidRPr="004C293B">
        <w:rPr>
          <w:rFonts w:ascii="Microsoft YaHei Bold" w:eastAsia="Microsoft YaHei Bold" w:hAnsi="Microsoft YaHei Bold" w:cs="Arial"/>
          <w:b w:val="0"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  <w:b w:val="0"/>
        </w:rPr>
        <w:t>参与系统功能与数据库的设计，</w:t>
      </w:r>
      <w:r w:rsidR="00766D7D" w:rsidRPr="004C293B">
        <w:rPr>
          <w:rFonts w:ascii="Microsoft YaHei Bold" w:eastAsia="Microsoft YaHei Bold" w:hAnsi="Microsoft YaHei Bold" w:cs="Arial" w:hint="eastAsia"/>
          <w:b w:val="0"/>
        </w:rPr>
        <w:t>设计并实现了BOM管理、文档管理和变更流程模块。</w:t>
      </w:r>
    </w:p>
    <w:p w14:paraId="54507651" w14:textId="53AE1841" w:rsidR="00D215F0" w:rsidRPr="004C293B" w:rsidRDefault="00766D7D" w:rsidP="006F57C1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项目描述</w:t>
      </w:r>
      <w:r w:rsidRPr="004C293B">
        <w:rPr>
          <w:rFonts w:ascii="Microsoft YaHei Bold" w:eastAsia="Microsoft YaHei Bold" w:hAnsi="Microsoft YaHei Bold" w:cs="Arial"/>
        </w:rPr>
        <w:t>:</w:t>
      </w:r>
      <w:r w:rsidRPr="004C293B">
        <w:rPr>
          <w:rFonts w:ascii="Microsoft YaHei Bold" w:eastAsia="Microsoft YaHei Bold" w:hAnsi="Microsoft YaHei Bold" w:cs="Arial" w:hint="eastAsia"/>
        </w:rPr>
        <w:t xml:space="preserve"> 帮助R&amp;D人员管理物料、BOM、文档和变更号的基于B/S架构的系统。由Java实现，使用Spring和</w:t>
      </w:r>
      <w:proofErr w:type="spellStart"/>
      <w:r w:rsidRPr="004C293B">
        <w:rPr>
          <w:rFonts w:ascii="Microsoft YaHei Bold" w:eastAsia="Microsoft YaHei Bold" w:hAnsi="Microsoft YaHei Bold" w:cs="Arial" w:hint="eastAsia"/>
        </w:rPr>
        <w:t>iBatis</w:t>
      </w:r>
      <w:proofErr w:type="spellEnd"/>
      <w:r w:rsidRPr="004C293B">
        <w:rPr>
          <w:rFonts w:ascii="Microsoft YaHei Bold" w:eastAsia="Microsoft YaHei Bold" w:hAnsi="Microsoft YaHei Bold" w:cs="Arial" w:hint="eastAsia"/>
        </w:rPr>
        <w:t>框架。数据库为Oracle。前端使用JavaScript、</w:t>
      </w:r>
      <w:proofErr w:type="spellStart"/>
      <w:r w:rsidRPr="004C293B">
        <w:rPr>
          <w:rFonts w:ascii="Microsoft YaHei Bold" w:eastAsia="Microsoft YaHei Bold" w:hAnsi="Microsoft YaHei Bold" w:cs="Arial" w:hint="eastAsia"/>
        </w:rPr>
        <w:t>jQuery</w:t>
      </w:r>
      <w:proofErr w:type="spellEnd"/>
      <w:r w:rsidRPr="004C293B">
        <w:rPr>
          <w:rFonts w:ascii="Microsoft YaHei Bold" w:eastAsia="Microsoft YaHei Bold" w:hAnsi="Microsoft YaHei Bold" w:cs="Arial" w:hint="eastAsia"/>
        </w:rPr>
        <w:t>和HTML5。</w:t>
      </w:r>
    </w:p>
    <w:p w14:paraId="2DD7DAAB" w14:textId="77777777" w:rsidR="00D215F0" w:rsidRPr="004C293B" w:rsidRDefault="00766D7D">
      <w:pPr>
        <w:numPr>
          <w:ilvl w:val="0"/>
          <w:numId w:val="2"/>
        </w:numPr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2012年12月－2013年2月</w:t>
      </w:r>
    </w:p>
    <w:p w14:paraId="4CEC9269" w14:textId="77777777" w:rsidR="00D215F0" w:rsidRPr="004C293B" w:rsidRDefault="00766D7D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客户关系管理系统</w:t>
      </w:r>
      <w:r w:rsidR="00D215F0" w:rsidRPr="004C293B">
        <w:rPr>
          <w:rFonts w:ascii="Microsoft YaHei Bold" w:eastAsia="Microsoft YaHei Bold" w:hAnsi="Microsoft YaHei Bold" w:cs="Arial"/>
        </w:rPr>
        <w:t xml:space="preserve">, </w:t>
      </w:r>
    </w:p>
    <w:p w14:paraId="2AB99A24" w14:textId="77777777" w:rsidR="00766D7D" w:rsidRPr="004C293B" w:rsidRDefault="00766D7D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职责</w:t>
      </w:r>
      <w:r w:rsidR="00D215F0" w:rsidRPr="004C293B">
        <w:rPr>
          <w:rFonts w:ascii="Microsoft YaHei Bold" w:eastAsia="Microsoft YaHei Bold" w:hAnsi="Microsoft YaHei Bold" w:cs="Arial"/>
        </w:rPr>
        <w:t xml:space="preserve">: </w:t>
      </w:r>
      <w:r w:rsidR="00154418" w:rsidRPr="004C293B">
        <w:rPr>
          <w:rFonts w:ascii="Microsoft YaHei Bold" w:eastAsia="Microsoft YaHei Bold" w:hAnsi="Microsoft YaHei Bold" w:cs="Arial" w:hint="eastAsia"/>
        </w:rPr>
        <w:t>参与与客户的需求收集，设计数据库，实现了产品管理、客户管理、订单管理和销售统计模块。使用</w:t>
      </w:r>
      <w:proofErr w:type="spellStart"/>
      <w:r w:rsidR="00154418" w:rsidRPr="004C293B">
        <w:rPr>
          <w:rFonts w:ascii="Microsoft YaHei Bold" w:eastAsia="Microsoft YaHei Bold" w:hAnsi="Microsoft YaHei Bold" w:cs="Arial" w:hint="eastAsia"/>
        </w:rPr>
        <w:t>jQuery</w:t>
      </w:r>
      <w:proofErr w:type="spellEnd"/>
      <w:r w:rsidR="00154418" w:rsidRPr="004C293B">
        <w:rPr>
          <w:rFonts w:ascii="Microsoft YaHei Bold" w:eastAsia="Microsoft YaHei Bold" w:hAnsi="Microsoft YaHei Bold" w:cs="Arial" w:hint="eastAsia"/>
        </w:rPr>
        <w:t xml:space="preserve"> Mobile来适应移动设备浏览器。</w:t>
      </w:r>
    </w:p>
    <w:p w14:paraId="2D5B224F" w14:textId="77777777" w:rsidR="00154418" w:rsidRPr="004C293B" w:rsidRDefault="00154418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项目描述</w:t>
      </w:r>
      <w:r w:rsidRPr="004C293B">
        <w:rPr>
          <w:rFonts w:ascii="Microsoft YaHei Bold" w:eastAsia="Microsoft YaHei Bold" w:hAnsi="Microsoft YaHei Bold" w:cs="Arial"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</w:rPr>
        <w:t>帮助快消品销售人员管理客户、订单和绩效的B/S架构系统。使用Spring</w:t>
      </w:r>
      <w:r w:rsidRPr="004C293B">
        <w:rPr>
          <w:rFonts w:ascii="Microsoft YaHei Bold" w:eastAsia="Microsoft YaHei Bold" w:hAnsi="Microsoft YaHei Bold" w:cs="Arial"/>
        </w:rPr>
        <w:t>/</w:t>
      </w:r>
      <w:proofErr w:type="spellStart"/>
      <w:r w:rsidRPr="004C293B">
        <w:rPr>
          <w:rFonts w:ascii="Microsoft YaHei Bold" w:eastAsia="Microsoft YaHei Bold" w:hAnsi="Microsoft YaHei Bold" w:cs="Arial" w:hint="eastAsia"/>
        </w:rPr>
        <w:t>iBatis</w:t>
      </w:r>
      <w:proofErr w:type="spellEnd"/>
      <w:r w:rsidRPr="004C293B">
        <w:rPr>
          <w:rFonts w:ascii="Microsoft YaHei Bold" w:eastAsia="Microsoft YaHei Bold" w:hAnsi="Microsoft YaHei Bold" w:cs="Arial" w:hint="eastAsia"/>
        </w:rPr>
        <w:t>框架实现</w:t>
      </w:r>
      <w:r w:rsidRPr="004C293B">
        <w:rPr>
          <w:rFonts w:ascii="Microsoft YaHei Bold" w:eastAsia="Microsoft YaHei Bold" w:hAnsi="Microsoft YaHei Bold" w:cs="Arial" w:hint="eastAsia"/>
        </w:rPr>
        <w:lastRenderedPageBreak/>
        <w:t>后台，数据库使用Oracle，前端使用JavaScript和HTML5.</w:t>
      </w:r>
    </w:p>
    <w:p w14:paraId="1C3FF244" w14:textId="77777777" w:rsidR="00D215F0" w:rsidRPr="004C293B" w:rsidRDefault="00D215F0" w:rsidP="00154418">
      <w:pPr>
        <w:ind w:left="360"/>
        <w:jc w:val="both"/>
        <w:rPr>
          <w:rFonts w:ascii="Microsoft YaHei Bold" w:eastAsia="Microsoft YaHei Bold" w:hAnsi="Microsoft YaHei Bold" w:cs="Arial"/>
        </w:rPr>
      </w:pPr>
    </w:p>
    <w:p w14:paraId="5C3DCBB4" w14:textId="77777777" w:rsidR="00D215F0" w:rsidRPr="004C293B" w:rsidRDefault="00154418">
      <w:pPr>
        <w:pStyle w:val="Heading3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2011年7月－2011年11月</w:t>
      </w:r>
      <w:r w:rsidR="00D215F0" w:rsidRPr="004C293B">
        <w:rPr>
          <w:rFonts w:ascii="Microsoft YaHei Bold" w:eastAsia="Microsoft YaHei Bold" w:hAnsi="Microsoft YaHei Bold" w:cs="Arial"/>
          <w:b w:val="0"/>
        </w:rPr>
        <w:t>,</w:t>
      </w:r>
    </w:p>
    <w:p w14:paraId="49BCB0A6" w14:textId="77777777" w:rsidR="001045CA" w:rsidRPr="004C293B" w:rsidRDefault="001045CA" w:rsidP="001045CA">
      <w:pPr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在</w:t>
      </w:r>
      <w:r w:rsidRPr="004C293B">
        <w:rPr>
          <w:rFonts w:ascii="Microsoft YaHei Bold" w:eastAsia="Microsoft YaHei Bold" w:hAnsi="Microsoft YaHei Bold" w:cs="Arial"/>
        </w:rPr>
        <w:t>花旗软件技术服务(</w:t>
      </w:r>
      <w:r w:rsidRPr="004C293B">
        <w:rPr>
          <w:rFonts w:ascii="Microsoft YaHei Bold" w:eastAsia="Microsoft YaHei Bold" w:hAnsi="Microsoft YaHei Bold" w:cs="Arial" w:hint="eastAsia"/>
        </w:rPr>
        <w:t>上海</w:t>
      </w:r>
      <w:r w:rsidRPr="004C293B">
        <w:rPr>
          <w:rFonts w:ascii="Microsoft YaHei Bold" w:eastAsia="Microsoft YaHei Bold" w:hAnsi="Microsoft YaHei Bold" w:cs="Arial"/>
        </w:rPr>
        <w:t>)有限公司</w:t>
      </w:r>
      <w:r w:rsidRPr="004C293B">
        <w:rPr>
          <w:rFonts w:ascii="Microsoft YaHei Bold" w:eastAsia="Microsoft YaHei Bold" w:hAnsi="Microsoft YaHei Bold" w:cs="Arial" w:hint="eastAsia"/>
        </w:rPr>
        <w:t>实习，作为软件工程师</w:t>
      </w:r>
    </w:p>
    <w:p w14:paraId="66D1BE99" w14:textId="77777777" w:rsidR="00D215F0" w:rsidRPr="004C293B" w:rsidRDefault="00D215F0">
      <w:pPr>
        <w:rPr>
          <w:rFonts w:ascii="Microsoft YaHei Bold" w:eastAsia="Microsoft YaHei Bold" w:hAnsi="Microsoft YaHei Bold"/>
        </w:rPr>
      </w:pPr>
    </w:p>
    <w:p w14:paraId="1789DBCF" w14:textId="77777777" w:rsidR="00D215F0" w:rsidRPr="004C293B" w:rsidRDefault="001045CA">
      <w:pPr>
        <w:pStyle w:val="Heading3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项目经验</w:t>
      </w:r>
    </w:p>
    <w:p w14:paraId="1EC26114" w14:textId="77777777" w:rsidR="00D215F0" w:rsidRPr="004C293B" w:rsidRDefault="001045CA">
      <w:pPr>
        <w:numPr>
          <w:ilvl w:val="0"/>
          <w:numId w:val="2"/>
        </w:numPr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2011年7月</w:t>
      </w:r>
      <w:r w:rsidRPr="004C293B">
        <w:rPr>
          <w:rFonts w:ascii="Microsoft YaHei Bold" w:eastAsia="Microsoft YaHei Bold" w:hAnsi="Microsoft YaHei Bold" w:cs="Arial"/>
        </w:rPr>
        <w:t xml:space="preserve"> </w:t>
      </w:r>
      <w:r w:rsidRPr="004C293B">
        <w:rPr>
          <w:rFonts w:ascii="Microsoft YaHei Bold" w:eastAsia="Microsoft YaHei Bold" w:hAnsi="Microsoft YaHei Bold" w:cs="Arial" w:hint="eastAsia"/>
        </w:rPr>
        <w:t>－</w:t>
      </w:r>
      <w:r w:rsidR="00D215F0" w:rsidRPr="004C293B">
        <w:rPr>
          <w:rFonts w:ascii="Microsoft YaHei Bold" w:eastAsia="Microsoft YaHei Bold" w:hAnsi="Microsoft YaHei Bold" w:cs="Arial"/>
        </w:rPr>
        <w:t xml:space="preserve"> 2011</w:t>
      </w:r>
      <w:r w:rsidRPr="004C293B">
        <w:rPr>
          <w:rFonts w:ascii="Microsoft YaHei Bold" w:eastAsia="Microsoft YaHei Bold" w:hAnsi="Microsoft YaHei Bold" w:cs="Arial" w:hint="eastAsia"/>
        </w:rPr>
        <w:t>年11月</w:t>
      </w:r>
    </w:p>
    <w:p w14:paraId="2212FDAE" w14:textId="77777777" w:rsidR="00D215F0" w:rsidRPr="004C293B" w:rsidRDefault="00D215F0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/>
        </w:rPr>
        <w:t>BAU of EMEA Consumer Online Banking,</w:t>
      </w:r>
    </w:p>
    <w:p w14:paraId="4D9AC5A4" w14:textId="77777777" w:rsidR="001045CA" w:rsidRPr="004C293B" w:rsidRDefault="001045CA">
      <w:pPr>
        <w:pStyle w:val="Heading3"/>
        <w:ind w:left="360" w:firstLine="0"/>
        <w:jc w:val="both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职责</w:t>
      </w:r>
      <w:r w:rsidR="00D215F0" w:rsidRPr="004C293B">
        <w:rPr>
          <w:rFonts w:ascii="Microsoft YaHei Bold" w:eastAsia="Microsoft YaHei Bold" w:hAnsi="Microsoft YaHei Bold" w:cs="Arial"/>
          <w:b w:val="0"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  <w:b w:val="0"/>
        </w:rPr>
        <w:t>首先培训了</w:t>
      </w:r>
      <w:proofErr w:type="spellStart"/>
      <w:r w:rsidRPr="004C293B">
        <w:rPr>
          <w:rFonts w:ascii="Microsoft YaHei Bold" w:eastAsia="Microsoft YaHei Bold" w:hAnsi="Microsoft YaHei Bold" w:cs="Arial" w:hint="eastAsia"/>
          <w:b w:val="0"/>
        </w:rPr>
        <w:t>JavaEE</w:t>
      </w:r>
      <w:proofErr w:type="spellEnd"/>
      <w:r w:rsidRPr="004C293B">
        <w:rPr>
          <w:rFonts w:ascii="Microsoft YaHei Bold" w:eastAsia="Microsoft YaHei Bold" w:hAnsi="Microsoft YaHei Bold" w:cs="Arial" w:hint="eastAsia"/>
          <w:b w:val="0"/>
        </w:rPr>
        <w:t>，软技能和花旗银行流程。然后为网上银行系统添加新页面。</w:t>
      </w:r>
    </w:p>
    <w:p w14:paraId="459CFEB8" w14:textId="77777777" w:rsidR="00D215F0" w:rsidRPr="004C293B" w:rsidRDefault="001045CA">
      <w:pPr>
        <w:ind w:left="360"/>
        <w:jc w:val="both"/>
        <w:rPr>
          <w:rFonts w:ascii="Microsoft YaHei Bold" w:eastAsia="Microsoft YaHei Bold" w:hAnsi="Microsoft YaHei Bold"/>
        </w:rPr>
      </w:pPr>
      <w:r w:rsidRPr="004C293B">
        <w:rPr>
          <w:rFonts w:ascii="Microsoft YaHei Bold" w:eastAsia="Microsoft YaHei Bold" w:hAnsi="Microsoft YaHei Bold" w:cs="Arial" w:hint="eastAsia"/>
        </w:rPr>
        <w:t>项目描述</w:t>
      </w:r>
      <w:r w:rsidR="00D215F0" w:rsidRPr="004C293B">
        <w:rPr>
          <w:rFonts w:ascii="Microsoft YaHei Bold" w:eastAsia="Microsoft YaHei Bold" w:hAnsi="Microsoft YaHei Bold" w:cs="Arial"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</w:rPr>
        <w:t>网上客户银行系统，使用Java实现，基于花旗银行的框架</w:t>
      </w:r>
      <w:r w:rsidR="00D215F0" w:rsidRPr="004C293B">
        <w:rPr>
          <w:rFonts w:ascii="Microsoft YaHei Bold" w:eastAsia="Microsoft YaHei Bold" w:hAnsi="Microsoft YaHei Bold" w:cs="Arial"/>
        </w:rPr>
        <w:t>.</w:t>
      </w:r>
    </w:p>
    <w:p w14:paraId="32E4A007" w14:textId="77777777" w:rsidR="00D215F0" w:rsidRPr="004C293B" w:rsidRDefault="00D215F0">
      <w:pPr>
        <w:rPr>
          <w:rFonts w:ascii="Microsoft YaHei Bold" w:eastAsia="Microsoft YaHei Bold" w:hAnsi="Microsoft YaHei Bold"/>
        </w:rPr>
      </w:pPr>
    </w:p>
    <w:p w14:paraId="07DBF574" w14:textId="77777777" w:rsidR="00D215F0" w:rsidRPr="004C293B" w:rsidRDefault="001045CA">
      <w:pPr>
        <w:rPr>
          <w:rFonts w:ascii="Microsoft YaHei Bold" w:eastAsia="Microsoft YaHei Bold" w:hAnsi="Microsoft YaHei Bold" w:cs="Arial"/>
          <w:bCs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在校项目</w:t>
      </w:r>
    </w:p>
    <w:p w14:paraId="1C640C81" w14:textId="77777777" w:rsidR="00D215F0" w:rsidRPr="004C293B" w:rsidRDefault="001045CA">
      <w:pPr>
        <w:numPr>
          <w:ilvl w:val="0"/>
          <w:numId w:val="2"/>
        </w:numPr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2014年5月－2014年9月</w:t>
      </w:r>
    </w:p>
    <w:p w14:paraId="45406E87" w14:textId="77777777" w:rsidR="00D215F0" w:rsidRPr="004C293B" w:rsidRDefault="00D215F0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/>
        </w:rPr>
        <w:t>Elastic Cloud Acceleration,</w:t>
      </w:r>
    </w:p>
    <w:p w14:paraId="53DD1DB0" w14:textId="77777777" w:rsidR="00D215F0" w:rsidRPr="004C293B" w:rsidRDefault="001045CA">
      <w:pPr>
        <w:pStyle w:val="Heading3"/>
        <w:ind w:left="360" w:firstLine="0"/>
        <w:jc w:val="both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职责</w:t>
      </w:r>
      <w:r w:rsidR="00D215F0" w:rsidRPr="004C293B">
        <w:rPr>
          <w:rFonts w:ascii="Microsoft YaHei Bold" w:eastAsia="Microsoft YaHei Bold" w:hAnsi="Microsoft YaHei Bold" w:cs="Arial"/>
          <w:b w:val="0"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  <w:b w:val="0"/>
        </w:rPr>
        <w:t>设计并实现了一个弹性平台</w:t>
      </w:r>
      <w:r w:rsidRPr="004C293B">
        <w:rPr>
          <w:rFonts w:ascii="Microsoft YaHei Bold" w:eastAsia="Microsoft YaHei Bold" w:hAnsi="Microsoft YaHei Bold" w:cs="Arial"/>
          <w:b w:val="0"/>
        </w:rPr>
        <w:t>(Elasticity Platform)</w:t>
      </w:r>
      <w:r w:rsidRPr="004C293B">
        <w:rPr>
          <w:rFonts w:ascii="Microsoft YaHei Bold" w:eastAsia="Microsoft YaHei Bold" w:hAnsi="Microsoft YaHei Bold" w:cs="Arial" w:hint="eastAsia"/>
          <w:b w:val="0"/>
        </w:rPr>
        <w:t>，为运行在Linux Container上的应用提供弹性</w:t>
      </w:r>
      <w:r w:rsidR="00D215F0" w:rsidRPr="004C293B">
        <w:rPr>
          <w:rFonts w:ascii="Microsoft YaHei Bold" w:eastAsia="Microsoft YaHei Bold" w:hAnsi="Microsoft YaHei Bold" w:cs="Arial"/>
          <w:b w:val="0"/>
        </w:rPr>
        <w:t>.</w:t>
      </w:r>
    </w:p>
    <w:p w14:paraId="0712C4E1" w14:textId="58E55B97" w:rsidR="00D215F0" w:rsidRPr="004C293B" w:rsidRDefault="001045CA" w:rsidP="006F57C1">
      <w:pPr>
        <w:ind w:left="360"/>
        <w:rPr>
          <w:rFonts w:ascii="Microsoft YaHei Bold" w:eastAsia="Microsoft YaHei Bold" w:hAnsi="Microsoft YaHei Bold"/>
        </w:rPr>
      </w:pPr>
      <w:r w:rsidRPr="004C293B">
        <w:rPr>
          <w:rFonts w:ascii="Microsoft YaHei Bold" w:eastAsia="Microsoft YaHei Bold" w:hAnsi="Microsoft YaHei Bold" w:cs="Arial" w:hint="eastAsia"/>
          <w:bCs/>
        </w:rPr>
        <w:t>项</w:t>
      </w:r>
      <w:r w:rsidRPr="004C293B">
        <w:rPr>
          <w:rFonts w:ascii="Microsoft YaHei Bold" w:eastAsia="Microsoft YaHei Bold" w:hAnsi="Microsoft YaHei Bold" w:cs="Arial" w:hint="eastAsia"/>
        </w:rPr>
        <w:t>目描述</w:t>
      </w:r>
      <w:r w:rsidRPr="004C293B">
        <w:rPr>
          <w:rFonts w:ascii="Microsoft YaHei Bold" w:eastAsia="Microsoft YaHei Bold" w:hAnsi="Microsoft YaHei Bold" w:cs="Arial"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</w:rPr>
        <w:t>毕业设计的个人项目，对于运行在Linux Container里的程序，通过监控Linux Container和动态修改container的资源来实现弹性。使用</w:t>
      </w:r>
      <w:proofErr w:type="spellStart"/>
      <w:r w:rsidRPr="004C293B">
        <w:rPr>
          <w:rFonts w:ascii="Microsoft YaHei Bold" w:eastAsia="Microsoft YaHei Bold" w:hAnsi="Microsoft YaHei Bold" w:cs="Arial" w:hint="eastAsia"/>
        </w:rPr>
        <w:t>Docker</w:t>
      </w:r>
      <w:proofErr w:type="spellEnd"/>
      <w:r w:rsidRPr="004C293B">
        <w:rPr>
          <w:rFonts w:ascii="Microsoft YaHei Bold" w:eastAsia="Microsoft YaHei Bold" w:hAnsi="Microsoft YaHei Bold" w:cs="Arial" w:hint="eastAsia"/>
        </w:rPr>
        <w:t>来管理Linux Container</w:t>
      </w:r>
      <w:r w:rsidRPr="004C293B">
        <w:rPr>
          <w:rFonts w:ascii="Microsoft YaHei Bold" w:eastAsia="Microsoft YaHei Bold" w:hAnsi="Microsoft YaHei Bold" w:cs="Arial"/>
        </w:rPr>
        <w:t>.</w:t>
      </w:r>
      <w:r w:rsidR="00D215F0" w:rsidRPr="004C293B">
        <w:rPr>
          <w:rFonts w:ascii="Microsoft YaHei Bold" w:eastAsia="Microsoft YaHei Bold" w:hAnsi="Microsoft YaHei Bold" w:cs="Arial"/>
        </w:rPr>
        <w:t xml:space="preserve"> </w:t>
      </w:r>
    </w:p>
    <w:p w14:paraId="7617A4E8" w14:textId="77777777" w:rsidR="00D215F0" w:rsidRPr="004C293B" w:rsidRDefault="00A35F16">
      <w:pPr>
        <w:numPr>
          <w:ilvl w:val="0"/>
          <w:numId w:val="2"/>
        </w:numPr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/>
        </w:rPr>
        <w:t>2014</w:t>
      </w:r>
      <w:r w:rsidRPr="004C293B">
        <w:rPr>
          <w:rFonts w:ascii="Microsoft YaHei Bold" w:eastAsia="Microsoft YaHei Bold" w:hAnsi="Microsoft YaHei Bold" w:cs="Arial" w:hint="eastAsia"/>
        </w:rPr>
        <w:t>年1月－2014年5月</w:t>
      </w:r>
    </w:p>
    <w:p w14:paraId="041E48D4" w14:textId="77777777" w:rsidR="00D215F0" w:rsidRPr="004C293B" w:rsidRDefault="00D215F0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/>
        </w:rPr>
        <w:t>Flyway – Tool for Resource Migration between Clouds,</w:t>
      </w:r>
    </w:p>
    <w:p w14:paraId="18DC99E7" w14:textId="77777777" w:rsidR="00D215F0" w:rsidRPr="004C293B" w:rsidRDefault="00A35F16">
      <w:pPr>
        <w:pStyle w:val="Heading3"/>
        <w:ind w:left="360" w:firstLine="0"/>
        <w:jc w:val="both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职责</w:t>
      </w:r>
      <w:r w:rsidR="00D215F0" w:rsidRPr="004C293B">
        <w:rPr>
          <w:rFonts w:ascii="Microsoft YaHei Bold" w:eastAsia="Microsoft YaHei Bold" w:hAnsi="Microsoft YaHei Bold" w:cs="Arial"/>
          <w:b w:val="0"/>
        </w:rPr>
        <w:t>:</w:t>
      </w:r>
      <w:r w:rsidRPr="004C293B">
        <w:rPr>
          <w:rFonts w:ascii="Microsoft YaHei Bold" w:eastAsia="Microsoft YaHei Bold" w:hAnsi="Microsoft YaHei Bold" w:cs="Arial" w:hint="eastAsia"/>
          <w:b w:val="0"/>
        </w:rPr>
        <w:t>学习OpenStack</w:t>
      </w:r>
      <w:r w:rsidR="00D215F0" w:rsidRPr="004C293B">
        <w:rPr>
          <w:rFonts w:ascii="Microsoft YaHei Bold" w:eastAsia="Microsoft YaHei Bold" w:hAnsi="Microsoft YaHei Bold" w:cs="Arial"/>
          <w:b w:val="0"/>
        </w:rPr>
        <w:t xml:space="preserve">, </w:t>
      </w:r>
      <w:r w:rsidRPr="004C293B">
        <w:rPr>
          <w:rFonts w:ascii="Microsoft YaHei Bold" w:eastAsia="Microsoft YaHei Bold" w:hAnsi="Microsoft YaHei Bold" w:cs="Arial" w:hint="eastAsia"/>
          <w:b w:val="0"/>
        </w:rPr>
        <w:t>设计并实现用户和角色的迁移，测试并修复其它模块的bug</w:t>
      </w:r>
      <w:r w:rsidR="00D215F0" w:rsidRPr="004C293B">
        <w:rPr>
          <w:rFonts w:ascii="Microsoft YaHei Bold" w:eastAsia="Microsoft YaHei Bold" w:hAnsi="Microsoft YaHei Bold" w:cs="Arial"/>
          <w:b w:val="0"/>
        </w:rPr>
        <w:t>.</w:t>
      </w:r>
    </w:p>
    <w:p w14:paraId="09592F6E" w14:textId="71F791DC" w:rsidR="00D215F0" w:rsidRPr="004C293B" w:rsidRDefault="00A35F16" w:rsidP="006F57C1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 w:hint="eastAsia"/>
        </w:rPr>
        <w:t>项目描述</w:t>
      </w:r>
      <w:r w:rsidR="00D215F0" w:rsidRPr="004C293B">
        <w:rPr>
          <w:rFonts w:ascii="Microsoft YaHei Bold" w:eastAsia="Microsoft YaHei Bold" w:hAnsi="Microsoft YaHei Bold" w:cs="Arial"/>
        </w:rPr>
        <w:t xml:space="preserve">: </w:t>
      </w:r>
      <w:r w:rsidRPr="004C293B">
        <w:rPr>
          <w:rFonts w:ascii="Microsoft YaHei Bold" w:eastAsia="Microsoft YaHei Bold" w:hAnsi="Microsoft YaHei Bold" w:cs="Arial" w:hint="eastAsia"/>
        </w:rPr>
        <w:t>这是</w:t>
      </w:r>
      <w:r w:rsidR="00D215F0" w:rsidRPr="004C293B">
        <w:rPr>
          <w:rFonts w:ascii="Microsoft YaHei Bold" w:eastAsia="Microsoft YaHei Bold" w:hAnsi="Microsoft YaHei Bold" w:cs="Arial"/>
        </w:rPr>
        <w:t xml:space="preserve"> Facebook Open Academy</w:t>
      </w:r>
      <w:r w:rsidRPr="004C293B">
        <w:rPr>
          <w:rFonts w:ascii="Microsoft YaHei Bold" w:eastAsia="Microsoft YaHei Bold" w:hAnsi="Microsoft YaHei Bold" w:cs="Arial" w:hint="eastAsia"/>
        </w:rPr>
        <w:t>的一部分</w:t>
      </w:r>
      <w:r w:rsidR="00D215F0" w:rsidRPr="004C293B">
        <w:rPr>
          <w:rFonts w:ascii="Microsoft YaHei Bold" w:eastAsia="Microsoft YaHei Bold" w:hAnsi="Microsoft YaHei Bold" w:cs="Arial"/>
        </w:rPr>
        <w:t xml:space="preserve">, </w:t>
      </w:r>
      <w:r w:rsidRPr="004C293B">
        <w:rPr>
          <w:rFonts w:ascii="Microsoft YaHei Bold" w:eastAsia="Microsoft YaHei Bold" w:hAnsi="Microsoft YaHei Bold" w:cs="Arial" w:hint="eastAsia"/>
        </w:rPr>
        <w:t>创建一个工具来将一个OpenStack实例上的信息迁移到另一个</w:t>
      </w:r>
      <w:r w:rsidR="00AB0C58" w:rsidRPr="004C293B">
        <w:rPr>
          <w:rFonts w:ascii="Microsoft YaHei Bold" w:eastAsia="Microsoft YaHei Bold" w:hAnsi="Microsoft YaHei Bold" w:cs="Arial" w:hint="eastAsia"/>
        </w:rPr>
        <w:t>实例上。编程语言是Pytho</w:t>
      </w:r>
      <w:r w:rsidR="00AB0C58" w:rsidRPr="004C293B">
        <w:rPr>
          <w:rFonts w:ascii="Microsoft YaHei Bold" w:eastAsia="Microsoft YaHei Bold" w:hAnsi="Microsoft YaHei Bold" w:cs="Arial"/>
        </w:rPr>
        <w:t>n</w:t>
      </w:r>
      <w:r w:rsidR="00AB0C58" w:rsidRPr="004C293B">
        <w:rPr>
          <w:rFonts w:ascii="Microsoft YaHei Bold" w:eastAsia="Microsoft YaHei Bold" w:hAnsi="Microsoft YaHei Bold" w:cs="Arial" w:hint="eastAsia"/>
        </w:rPr>
        <w:t>，使用到了</w:t>
      </w:r>
      <w:r w:rsidR="00D215F0" w:rsidRPr="004C293B">
        <w:rPr>
          <w:rFonts w:ascii="Microsoft YaHei Bold" w:eastAsia="Microsoft YaHei Bold" w:hAnsi="Microsoft YaHei Bold" w:cs="Arial"/>
        </w:rPr>
        <w:t>Nova/Keystone/Cinder-client</w:t>
      </w:r>
      <w:r w:rsidR="00AB0C58" w:rsidRPr="004C293B">
        <w:rPr>
          <w:rFonts w:ascii="Microsoft YaHei Bold" w:eastAsia="Microsoft YaHei Bold" w:hAnsi="Microsoft YaHei Bold" w:cs="Arial"/>
        </w:rPr>
        <w:t xml:space="preserve">, </w:t>
      </w:r>
      <w:proofErr w:type="spellStart"/>
      <w:r w:rsidR="00AB0C58" w:rsidRPr="004C293B">
        <w:rPr>
          <w:rFonts w:ascii="Microsoft YaHei Bold" w:eastAsia="Microsoft YaHei Bold" w:hAnsi="Microsoft YaHei Bold" w:cs="Arial"/>
        </w:rPr>
        <w:t>Taskflow</w:t>
      </w:r>
      <w:proofErr w:type="spellEnd"/>
      <w:r w:rsidR="00AB0C58" w:rsidRPr="004C293B">
        <w:rPr>
          <w:rFonts w:ascii="Microsoft YaHei Bold" w:eastAsia="Microsoft YaHei Bold" w:hAnsi="Microsoft YaHei Bold" w:cs="Arial"/>
        </w:rPr>
        <w:t xml:space="preserve">, </w:t>
      </w:r>
      <w:proofErr w:type="spellStart"/>
      <w:r w:rsidR="00AB0C58" w:rsidRPr="004C293B">
        <w:rPr>
          <w:rFonts w:ascii="Microsoft YaHei Bold" w:eastAsia="Microsoft YaHei Bold" w:hAnsi="Microsoft YaHei Bold" w:cs="Arial"/>
        </w:rPr>
        <w:t>paramiko</w:t>
      </w:r>
      <w:proofErr w:type="spellEnd"/>
      <w:r w:rsidR="00AB0C58" w:rsidRPr="004C293B">
        <w:rPr>
          <w:rFonts w:ascii="Microsoft YaHei Bold" w:eastAsia="Microsoft YaHei Bold" w:hAnsi="Microsoft YaHei Bold" w:cs="Arial" w:hint="eastAsia"/>
        </w:rPr>
        <w:t>等lib</w:t>
      </w:r>
      <w:r w:rsidR="00D215F0" w:rsidRPr="004C293B">
        <w:rPr>
          <w:rFonts w:ascii="Microsoft YaHei Bold" w:eastAsia="Microsoft YaHei Bold" w:hAnsi="Microsoft YaHei Bold" w:cs="Arial"/>
        </w:rPr>
        <w:t xml:space="preserve">. </w:t>
      </w:r>
    </w:p>
    <w:p w14:paraId="3D7D3C38" w14:textId="4CEF1C69" w:rsidR="00D215F0" w:rsidRPr="004C293B" w:rsidRDefault="004D3F59">
      <w:pPr>
        <w:numPr>
          <w:ilvl w:val="0"/>
          <w:numId w:val="2"/>
        </w:numPr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/>
        </w:rPr>
        <w:t>2010</w:t>
      </w:r>
      <w:r w:rsidRPr="004C293B">
        <w:rPr>
          <w:rFonts w:ascii="Microsoft YaHei Bold" w:eastAsia="Microsoft YaHei Bold" w:hAnsi="Microsoft YaHei Bold" w:cs="Arial" w:hint="eastAsia"/>
        </w:rPr>
        <w:t>年6月－2010年11月</w:t>
      </w:r>
    </w:p>
    <w:p w14:paraId="087BFF19" w14:textId="77777777" w:rsidR="00D215F0" w:rsidRPr="004C293B" w:rsidRDefault="00D215F0">
      <w:pPr>
        <w:ind w:left="360"/>
        <w:jc w:val="both"/>
        <w:rPr>
          <w:rFonts w:ascii="Microsoft YaHei Bold" w:eastAsia="Microsoft YaHei Bold" w:hAnsi="Microsoft YaHei Bold" w:cs="Arial"/>
        </w:rPr>
      </w:pPr>
      <w:r w:rsidRPr="004C293B">
        <w:rPr>
          <w:rFonts w:ascii="Microsoft YaHei Bold" w:eastAsia="Microsoft YaHei Bold" w:hAnsi="Microsoft YaHei Bold" w:cs="Arial"/>
        </w:rPr>
        <w:t>Network Protocol Analyzer,</w:t>
      </w:r>
    </w:p>
    <w:p w14:paraId="17F611E4" w14:textId="31CE5660" w:rsidR="00D215F0" w:rsidRPr="004C293B" w:rsidRDefault="004D3F59">
      <w:pPr>
        <w:pStyle w:val="Heading3"/>
        <w:ind w:left="360" w:firstLine="0"/>
        <w:jc w:val="both"/>
        <w:rPr>
          <w:rFonts w:ascii="Microsoft YaHei Bold" w:eastAsia="Microsoft YaHei Bold" w:hAnsi="Microsoft YaHei Bold" w:cs="Arial"/>
          <w:b w:val="0"/>
        </w:rPr>
      </w:pPr>
      <w:r w:rsidRPr="004C293B">
        <w:rPr>
          <w:rFonts w:ascii="Microsoft YaHei Bold" w:eastAsia="Microsoft YaHei Bold" w:hAnsi="Microsoft YaHei Bold" w:cs="Arial" w:hint="eastAsia"/>
          <w:b w:val="0"/>
        </w:rPr>
        <w:t>职责</w:t>
      </w:r>
      <w:r w:rsidR="00D215F0" w:rsidRPr="004C293B">
        <w:rPr>
          <w:rFonts w:ascii="Microsoft YaHei Bold" w:eastAsia="Microsoft YaHei Bold" w:hAnsi="Microsoft YaHei Bold" w:cs="Arial"/>
          <w:b w:val="0"/>
        </w:rPr>
        <w:t>:</w:t>
      </w:r>
      <w:r w:rsidRPr="004C293B">
        <w:rPr>
          <w:rFonts w:ascii="Microsoft YaHei Bold" w:eastAsia="Microsoft YaHei Bold" w:hAnsi="Microsoft YaHei Bold" w:cs="Arial" w:hint="eastAsia"/>
          <w:b w:val="0"/>
        </w:rPr>
        <w:t xml:space="preserve"> 负责数据报的收集与分析</w:t>
      </w:r>
      <w:r w:rsidR="00D215F0" w:rsidRPr="004C293B">
        <w:rPr>
          <w:rFonts w:ascii="Microsoft YaHei Bold" w:eastAsia="Microsoft YaHei Bold" w:hAnsi="Microsoft YaHei Bold" w:cs="Arial"/>
          <w:b w:val="0"/>
        </w:rPr>
        <w:t xml:space="preserve">. </w:t>
      </w:r>
    </w:p>
    <w:p w14:paraId="561906F5" w14:textId="760DB4D6" w:rsidR="00D215F0" w:rsidRPr="004C293B" w:rsidRDefault="004D3F59">
      <w:pPr>
        <w:ind w:left="360"/>
        <w:jc w:val="both"/>
        <w:rPr>
          <w:rFonts w:ascii="Microsoft YaHei Bold" w:eastAsia="Microsoft YaHei Bold" w:hAnsi="Microsoft YaHei Bold"/>
        </w:rPr>
      </w:pPr>
      <w:r w:rsidRPr="004C293B">
        <w:rPr>
          <w:rFonts w:ascii="Microsoft YaHei Bold" w:eastAsia="Microsoft YaHei Bold" w:hAnsi="Microsoft YaHei Bold" w:cs="Arial" w:hint="eastAsia"/>
        </w:rPr>
        <w:t>项目描述</w:t>
      </w:r>
      <w:r w:rsidR="00D215F0" w:rsidRPr="004C293B">
        <w:rPr>
          <w:rFonts w:ascii="Microsoft YaHei Bold" w:eastAsia="Microsoft YaHei Bold" w:hAnsi="Microsoft YaHei Bold" w:cs="Arial"/>
        </w:rPr>
        <w:t xml:space="preserve">: </w:t>
      </w:r>
      <w:r w:rsidR="008A4F15" w:rsidRPr="004C293B">
        <w:rPr>
          <w:rFonts w:ascii="Microsoft YaHei Bold" w:eastAsia="Microsoft YaHei Bold" w:hAnsi="Microsoft YaHei Bold" w:cs="Arial" w:hint="eastAsia"/>
        </w:rPr>
        <w:t>一个桌面程序，可以收集通过本地网卡的数据报并进行分</w:t>
      </w:r>
      <w:bookmarkStart w:id="0" w:name="_GoBack"/>
      <w:bookmarkEnd w:id="0"/>
      <w:r w:rsidR="008A4F15" w:rsidRPr="004C293B">
        <w:rPr>
          <w:rFonts w:ascii="Microsoft YaHei Bold" w:eastAsia="Microsoft YaHei Bold" w:hAnsi="Microsoft YaHei Bold" w:cs="Arial" w:hint="eastAsia"/>
        </w:rPr>
        <w:t>析。使用c和</w:t>
      </w:r>
      <w:proofErr w:type="spellStart"/>
      <w:r w:rsidR="008A4F15" w:rsidRPr="004C293B">
        <w:rPr>
          <w:rFonts w:ascii="Microsoft YaHei Bold" w:eastAsia="Microsoft YaHei Bold" w:hAnsi="Microsoft YaHei Bold" w:cs="Arial" w:hint="eastAsia"/>
        </w:rPr>
        <w:t>Winpcap</w:t>
      </w:r>
      <w:proofErr w:type="spellEnd"/>
      <w:r w:rsidR="008A4F15" w:rsidRPr="004C293B">
        <w:rPr>
          <w:rFonts w:ascii="Microsoft YaHei Bold" w:eastAsia="Microsoft YaHei Bold" w:hAnsi="Microsoft YaHei Bold" w:cs="Arial" w:hint="eastAsia"/>
        </w:rPr>
        <w:t>实现。</w:t>
      </w:r>
      <w:r w:rsidR="00D215F0" w:rsidRPr="004C293B">
        <w:rPr>
          <w:rFonts w:ascii="Microsoft YaHei Bold" w:eastAsia="Microsoft YaHei Bold" w:hAnsi="Microsoft YaHei Bold" w:cs="Arial"/>
        </w:rPr>
        <w:t xml:space="preserve"> </w:t>
      </w:r>
    </w:p>
    <w:p w14:paraId="66150575" w14:textId="77777777" w:rsidR="00D215F0" w:rsidRPr="004C293B" w:rsidRDefault="00D215F0">
      <w:pPr>
        <w:rPr>
          <w:rFonts w:ascii="Microsoft YaHei Bold" w:eastAsia="Microsoft YaHei Bold" w:hAnsi="Microsoft YaHei Bold"/>
        </w:rPr>
      </w:pPr>
    </w:p>
    <w:tbl>
      <w:tblPr>
        <w:tblW w:w="0" w:type="auto"/>
        <w:tblLayout w:type="fixed"/>
        <w:tblCellMar>
          <w:top w:w="16" w:type="dxa"/>
          <w:left w:w="16" w:type="dxa"/>
          <w:right w:w="16" w:type="dxa"/>
        </w:tblCellMar>
        <w:tblLook w:val="0000" w:firstRow="0" w:lastRow="0" w:firstColumn="0" w:lastColumn="0" w:noHBand="0" w:noVBand="0"/>
      </w:tblPr>
      <w:tblGrid>
        <w:gridCol w:w="9104"/>
      </w:tblGrid>
      <w:tr w:rsidR="00D215F0" w:rsidRPr="004C293B" w14:paraId="5EA21FF9" w14:textId="77777777">
        <w:trPr>
          <w:trHeight w:val="300"/>
        </w:trPr>
        <w:tc>
          <w:tcPr>
            <w:tcW w:w="9104" w:type="dxa"/>
            <w:shd w:val="clear" w:color="auto" w:fill="auto"/>
            <w:vAlign w:val="bottom"/>
          </w:tcPr>
          <w:p w14:paraId="4F7F385D" w14:textId="0B182778" w:rsidR="00D215F0" w:rsidRPr="004C293B" w:rsidRDefault="008A4F15">
            <w:pPr>
              <w:jc w:val="both"/>
              <w:rPr>
                <w:rFonts w:ascii="Microsoft YaHei Bold" w:eastAsia="Microsoft YaHei Bold" w:hAnsi="Microsoft YaHei Bold" w:cs="Arial"/>
                <w:bCs/>
              </w:rPr>
            </w:pPr>
            <w:r w:rsidRPr="004C293B">
              <w:rPr>
                <w:rFonts w:ascii="Microsoft YaHei Bold" w:eastAsia="Microsoft YaHei Bold" w:hAnsi="Microsoft YaHei Bold" w:cs="Arial" w:hint="eastAsia"/>
                <w:bCs/>
              </w:rPr>
              <w:t>编程技术</w:t>
            </w:r>
          </w:p>
        </w:tc>
      </w:tr>
      <w:tr w:rsidR="00D215F0" w:rsidRPr="004C293B" w14:paraId="0951CD7A" w14:textId="77777777">
        <w:trPr>
          <w:trHeight w:val="1590"/>
        </w:trPr>
        <w:tc>
          <w:tcPr>
            <w:tcW w:w="9104" w:type="dxa"/>
            <w:shd w:val="clear" w:color="auto" w:fill="auto"/>
            <w:vAlign w:val="bottom"/>
          </w:tcPr>
          <w:p w14:paraId="0CB18BA5" w14:textId="26415E1A" w:rsidR="00D215F0" w:rsidRPr="004C293B" w:rsidRDefault="008A4F15">
            <w:pPr>
              <w:ind w:right="282"/>
              <w:jc w:val="both"/>
              <w:rPr>
                <w:rFonts w:ascii="Microsoft YaHei Bold" w:eastAsia="Microsoft YaHei Bold" w:hAnsi="Microsoft YaHei Bold" w:cs="Arial"/>
                <w:bCs/>
              </w:rPr>
            </w:pPr>
            <w:r w:rsidRPr="004C293B">
              <w:rPr>
                <w:rFonts w:ascii="Microsoft YaHei Bold" w:eastAsia="Microsoft YaHei Bold" w:hAnsi="Microsoft YaHei Bold" w:cs="Arial" w:hint="eastAsia"/>
                <w:bCs/>
              </w:rPr>
              <w:t>熟悉</w:t>
            </w:r>
            <w:r w:rsidR="00D215F0" w:rsidRPr="004C293B">
              <w:rPr>
                <w:rFonts w:ascii="Microsoft YaHei Bold" w:eastAsia="Microsoft YaHei Bold" w:hAnsi="Microsoft YaHei Bold" w:cs="Arial"/>
                <w:bCs/>
              </w:rPr>
              <w:t xml:space="preserve">: </w:t>
            </w:r>
          </w:p>
          <w:p w14:paraId="1246F9E8" w14:textId="77777777" w:rsidR="00D215F0" w:rsidRPr="004C293B" w:rsidRDefault="00D215F0">
            <w:pPr>
              <w:ind w:right="282"/>
              <w:jc w:val="both"/>
              <w:rPr>
                <w:rFonts w:ascii="Microsoft YaHei Bold" w:eastAsia="Microsoft YaHei Bold" w:hAnsi="Microsoft YaHei Bold" w:cs="Arial"/>
                <w:bCs/>
              </w:rPr>
            </w:pPr>
            <w:r w:rsidRPr="004C293B">
              <w:rPr>
                <w:rFonts w:ascii="Microsoft YaHei Bold" w:eastAsia="Microsoft YaHei Bold" w:hAnsi="Microsoft YaHei Bold" w:cs="Arial"/>
                <w:bCs/>
              </w:rPr>
              <w:t xml:space="preserve">Java, Spring, Spring MVC, </w:t>
            </w:r>
            <w:proofErr w:type="spellStart"/>
            <w:r w:rsidRPr="004C293B">
              <w:rPr>
                <w:rFonts w:ascii="Microsoft YaHei Bold" w:eastAsia="Microsoft YaHei Bold" w:hAnsi="Microsoft YaHei Bold" w:cs="Arial"/>
                <w:bCs/>
              </w:rPr>
              <w:t>iBatis</w:t>
            </w:r>
            <w:proofErr w:type="spellEnd"/>
            <w:r w:rsidRPr="004C293B">
              <w:rPr>
                <w:rFonts w:ascii="Microsoft YaHei Bold" w:eastAsia="Microsoft YaHei Bold" w:hAnsi="Microsoft YaHei Bold" w:cs="Arial"/>
                <w:bCs/>
              </w:rPr>
              <w:t xml:space="preserve">, Oracle, JavaScript, </w:t>
            </w:r>
            <w:proofErr w:type="spellStart"/>
            <w:r w:rsidRPr="004C293B">
              <w:rPr>
                <w:rFonts w:ascii="Microsoft YaHei Bold" w:eastAsia="Microsoft YaHei Bold" w:hAnsi="Microsoft YaHei Bold" w:cs="Arial"/>
                <w:bCs/>
              </w:rPr>
              <w:t>jQuery</w:t>
            </w:r>
            <w:proofErr w:type="spellEnd"/>
            <w:r w:rsidRPr="004C293B">
              <w:rPr>
                <w:rFonts w:ascii="Microsoft YaHei Bold" w:eastAsia="Microsoft YaHei Bold" w:hAnsi="Microsoft YaHei Bold" w:cs="Arial"/>
                <w:bCs/>
              </w:rPr>
              <w:t xml:space="preserve"> and Python.   </w:t>
            </w:r>
          </w:p>
          <w:p w14:paraId="47EDFF44" w14:textId="77777777" w:rsidR="00D215F0" w:rsidRPr="004C293B" w:rsidRDefault="00D215F0">
            <w:pPr>
              <w:ind w:right="282"/>
              <w:jc w:val="both"/>
              <w:rPr>
                <w:rFonts w:ascii="Microsoft YaHei Bold" w:eastAsia="Microsoft YaHei Bold" w:hAnsi="Microsoft YaHei Bold" w:cs="Arial"/>
                <w:bCs/>
              </w:rPr>
            </w:pPr>
          </w:p>
          <w:p w14:paraId="1066A035" w14:textId="27BE43E3" w:rsidR="00D215F0" w:rsidRPr="004C293B" w:rsidRDefault="008A4F15">
            <w:pPr>
              <w:ind w:right="282"/>
              <w:jc w:val="both"/>
              <w:rPr>
                <w:rFonts w:ascii="Microsoft YaHei Bold" w:eastAsia="Microsoft YaHei Bold" w:hAnsi="Microsoft YaHei Bold" w:cs="Arial"/>
                <w:bCs/>
              </w:rPr>
            </w:pPr>
            <w:r w:rsidRPr="004C293B">
              <w:rPr>
                <w:rFonts w:ascii="Microsoft YaHei Bold" w:eastAsia="Microsoft YaHei Bold" w:hAnsi="Microsoft YaHei Bold" w:cs="Arial" w:hint="eastAsia"/>
                <w:bCs/>
              </w:rPr>
              <w:t>了解</w:t>
            </w:r>
            <w:r w:rsidR="00D215F0" w:rsidRPr="004C293B">
              <w:rPr>
                <w:rFonts w:ascii="Microsoft YaHei Bold" w:eastAsia="Microsoft YaHei Bold" w:hAnsi="Microsoft YaHei Bold" w:cs="Arial"/>
                <w:bCs/>
              </w:rPr>
              <w:t>:</w:t>
            </w:r>
          </w:p>
          <w:p w14:paraId="4C1CD630" w14:textId="77777777" w:rsidR="00D215F0" w:rsidRPr="004C293B" w:rsidRDefault="00D215F0">
            <w:pPr>
              <w:ind w:right="282"/>
              <w:jc w:val="both"/>
              <w:rPr>
                <w:rFonts w:ascii="Microsoft YaHei Bold" w:eastAsia="Microsoft YaHei Bold" w:hAnsi="Microsoft YaHei Bold" w:cs="Arial"/>
                <w:bCs/>
              </w:rPr>
            </w:pPr>
            <w:r w:rsidRPr="004C293B">
              <w:rPr>
                <w:rFonts w:ascii="Microsoft YaHei Bold" w:eastAsia="Microsoft YaHei Bold" w:hAnsi="Microsoft YaHei Bold" w:cs="Arial"/>
                <w:bCs/>
              </w:rPr>
              <w:t xml:space="preserve">TDD, Scrum, Design patterns, </w:t>
            </w:r>
            <w:proofErr w:type="spellStart"/>
            <w:r w:rsidRPr="004C293B">
              <w:rPr>
                <w:rFonts w:ascii="Microsoft YaHei Bold" w:eastAsia="Microsoft YaHei Bold" w:hAnsi="Microsoft YaHei Bold" w:cs="Arial"/>
                <w:bCs/>
              </w:rPr>
              <w:t>git</w:t>
            </w:r>
            <w:proofErr w:type="spellEnd"/>
            <w:r w:rsidRPr="004C293B">
              <w:rPr>
                <w:rFonts w:ascii="Microsoft YaHei Bold" w:eastAsia="Microsoft YaHei Bold" w:hAnsi="Microsoft YaHei Bold" w:cs="Arial"/>
                <w:bCs/>
              </w:rPr>
              <w:t xml:space="preserve">, </w:t>
            </w:r>
            <w:proofErr w:type="spellStart"/>
            <w:r w:rsidRPr="004C293B">
              <w:rPr>
                <w:rFonts w:ascii="Microsoft YaHei Bold" w:eastAsia="Microsoft YaHei Bold" w:hAnsi="Microsoft YaHei Bold" w:cs="Arial"/>
                <w:bCs/>
              </w:rPr>
              <w:t>JUnit</w:t>
            </w:r>
            <w:proofErr w:type="spellEnd"/>
            <w:r w:rsidRPr="004C293B">
              <w:rPr>
                <w:rFonts w:ascii="Microsoft YaHei Bold" w:eastAsia="Microsoft YaHei Bold" w:hAnsi="Microsoft YaHei Bold" w:cs="Arial"/>
                <w:bCs/>
              </w:rPr>
              <w:t xml:space="preserve">, Cucumber, SQL, MySQL, OpenStack, </w:t>
            </w:r>
            <w:proofErr w:type="spellStart"/>
            <w:r w:rsidRPr="004C293B">
              <w:rPr>
                <w:rFonts w:ascii="Microsoft YaHei Bold" w:eastAsia="Microsoft YaHei Bold" w:hAnsi="Microsoft YaHei Bold" w:cs="Arial"/>
                <w:bCs/>
              </w:rPr>
              <w:t>Django</w:t>
            </w:r>
            <w:proofErr w:type="spellEnd"/>
            <w:r w:rsidRPr="004C293B">
              <w:rPr>
                <w:rFonts w:ascii="Microsoft YaHei Bold" w:eastAsia="Microsoft YaHei Bold" w:hAnsi="Microsoft YaHei Bold" w:cs="Arial"/>
                <w:bCs/>
              </w:rPr>
              <w:t xml:space="preserve">, Linux, KVM, </w:t>
            </w:r>
            <w:proofErr w:type="spellStart"/>
            <w:r w:rsidRPr="004C293B">
              <w:rPr>
                <w:rFonts w:ascii="Microsoft YaHei Bold" w:eastAsia="Microsoft YaHei Bold" w:hAnsi="Microsoft YaHei Bold" w:cs="Arial"/>
                <w:bCs/>
              </w:rPr>
              <w:t>Docker</w:t>
            </w:r>
            <w:proofErr w:type="spellEnd"/>
            <w:r w:rsidRPr="004C293B">
              <w:rPr>
                <w:rFonts w:ascii="Microsoft YaHei Bold" w:eastAsia="Microsoft YaHei Bold" w:hAnsi="Microsoft YaHei Bold" w:cs="Arial"/>
                <w:bCs/>
              </w:rPr>
              <w:t xml:space="preserve">, HTML5. </w:t>
            </w:r>
          </w:p>
        </w:tc>
      </w:tr>
    </w:tbl>
    <w:p w14:paraId="2244733A" w14:textId="77777777" w:rsidR="00D215F0" w:rsidRPr="004C293B" w:rsidRDefault="00D215F0">
      <w:pPr>
        <w:rPr>
          <w:rFonts w:ascii="Microsoft YaHei Bold" w:eastAsia="Microsoft YaHei Bold" w:hAnsi="Microsoft YaHei Bold"/>
        </w:rPr>
      </w:pPr>
    </w:p>
    <w:sectPr w:rsidR="00D215F0" w:rsidRPr="004C293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2" w:right="1467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C668D5" w14:textId="77777777" w:rsidR="008A4F15" w:rsidRDefault="008A4F15">
      <w:r>
        <w:separator/>
      </w:r>
    </w:p>
  </w:endnote>
  <w:endnote w:type="continuationSeparator" w:id="0">
    <w:p w14:paraId="334F86C2" w14:textId="77777777" w:rsidR="008A4F15" w:rsidRDefault="008A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SimSun">
    <w:altName w:val="宋体"/>
    <w:charset w:val="86"/>
    <w:family w:val="auto"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Lohit Hindi">
    <w:charset w:val="80"/>
    <w:family w:val="auto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 Bold">
    <w:panose1 w:val="020B0703020204020201"/>
    <w:charset w:val="50"/>
    <w:family w:val="auto"/>
    <w:pitch w:val="variable"/>
    <w:sig w:usb0="80000287" w:usb1="2A0F3C52" w:usb2="00000016" w:usb3="00000000" w:csb0="0004001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F6D024" w14:textId="77777777" w:rsidR="008A4F15" w:rsidRDefault="008A4F15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BF1DA" w14:textId="77777777" w:rsidR="008A4F15" w:rsidRDefault="008A4F15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151C5A" w14:textId="77777777" w:rsidR="008A4F15" w:rsidRDefault="008A4F1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52A7F" w14:textId="77777777" w:rsidR="008A4F15" w:rsidRDefault="008A4F15">
      <w:r>
        <w:separator/>
      </w:r>
    </w:p>
  </w:footnote>
  <w:footnote w:type="continuationSeparator" w:id="0">
    <w:p w14:paraId="0BA44F54" w14:textId="77777777" w:rsidR="008A4F15" w:rsidRDefault="008A4F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A0B64E" w14:textId="77777777" w:rsidR="008A4F15" w:rsidRDefault="008A4F15">
    <w:pPr>
      <w:pStyle w:val="Header"/>
      <w:jc w:val="right"/>
      <w:rPr>
        <w:i/>
        <w:iCs/>
      </w:rPr>
    </w:pPr>
  </w:p>
  <w:p w14:paraId="5B7E8961" w14:textId="77777777" w:rsidR="008A4F15" w:rsidRDefault="008A4F15">
    <w:pPr>
      <w:pStyle w:val="Header"/>
      <w:jc w:val="right"/>
      <w:rPr>
        <w:i/>
        <w:iCs/>
        <w:sz w:val="24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CFA97" w14:textId="77777777" w:rsidR="008A4F15" w:rsidRDefault="008A4F1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A3A"/>
    <w:rsid w:val="001045CA"/>
    <w:rsid w:val="00154418"/>
    <w:rsid w:val="002332F2"/>
    <w:rsid w:val="00316B17"/>
    <w:rsid w:val="004C293B"/>
    <w:rsid w:val="004C6A3A"/>
    <w:rsid w:val="004D3F59"/>
    <w:rsid w:val="004E1DFC"/>
    <w:rsid w:val="006F57C1"/>
    <w:rsid w:val="00766D7D"/>
    <w:rsid w:val="008A4F15"/>
    <w:rsid w:val="008B5F07"/>
    <w:rsid w:val="00A16359"/>
    <w:rsid w:val="00A35F16"/>
    <w:rsid w:val="00AB0C58"/>
    <w:rsid w:val="00D215F0"/>
    <w:rsid w:val="00F16B26"/>
    <w:rsid w:val="00FB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F7A2D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explainword2">
    <w:name w:val="explain_word2"/>
    <w:basedOn w:val="DefaultParagraphFont"/>
  </w:style>
  <w:style w:type="character" w:customStyle="1" w:styleId="lijuyuanxing">
    <w:name w:val="lijuyuanxing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BalloonTextChar">
    <w:name w:val="Balloon Text Char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pPr>
      <w:jc w:val="center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xl28">
    <w:name w:val="xl28"/>
    <w:basedOn w:val="Normal"/>
    <w:pPr>
      <w:pBdr>
        <w:left w:val="single" w:sz="8" w:space="0" w:color="000000"/>
        <w:bottom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font5">
    <w:name w:val="font5"/>
    <w:basedOn w:val="Normal"/>
    <w:pPr>
      <w:spacing w:before="100" w:after="100"/>
    </w:pPr>
    <w:rPr>
      <w:rFonts w:eastAsia="Arial Unicode MS"/>
      <w:i/>
      <w:iCs/>
      <w:sz w:val="28"/>
      <w:szCs w:val="28"/>
      <w:u w:val="single"/>
    </w:rPr>
  </w:style>
  <w:style w:type="paragraph" w:customStyle="1" w:styleId="xl27">
    <w:name w:val="xl27"/>
    <w:basedOn w:val="Normal"/>
    <w:pPr>
      <w:pBdr>
        <w:lef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xl30">
    <w:name w:val="xl30"/>
    <w:basedOn w:val="Normal"/>
    <w:pPr>
      <w:pBdr>
        <w:bottom w:val="single" w:sz="8" w:space="0" w:color="000000"/>
        <w:righ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29">
    <w:name w:val="xl29"/>
    <w:basedOn w:val="Normal"/>
    <w:pPr>
      <w:pBdr>
        <w:bottom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8">
    <w:name w:val="xl38"/>
    <w:basedOn w:val="Normal"/>
    <w:pPr>
      <w:pBdr>
        <w:left w:val="single" w:sz="8" w:space="0" w:color="000000"/>
        <w:bottom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4">
    <w:name w:val="xl34"/>
    <w:basedOn w:val="Normal"/>
    <w:pPr>
      <w:pBdr>
        <w:top w:val="single" w:sz="8" w:space="0" w:color="000000"/>
        <w:right w:val="single" w:sz="8" w:space="0" w:color="000000"/>
      </w:pBdr>
      <w:shd w:val="clear" w:color="auto" w:fill="C0C0C0"/>
      <w:spacing w:before="100" w:after="100"/>
    </w:pPr>
    <w:rPr>
      <w:rFonts w:ascii="Arial" w:eastAsia="Arial Unicode MS" w:hAnsi="Arial" w:cs="Arial"/>
      <w:sz w:val="24"/>
      <w:szCs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xl32">
    <w:name w:val="xl32"/>
    <w:basedOn w:val="Normal"/>
    <w:pP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26">
    <w:name w:val="xl26"/>
    <w:basedOn w:val="Normal"/>
    <w:pPr>
      <w:pBdr>
        <w:righ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7">
    <w:name w:val="xl37"/>
    <w:basedOn w:val="Normal"/>
    <w:pPr>
      <w:pBdr>
        <w:righ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6">
    <w:name w:val="xl36"/>
    <w:basedOn w:val="Normal"/>
    <w:pP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25">
    <w:name w:val="xl25"/>
    <w:basedOn w:val="Normal"/>
    <w:pPr>
      <w:pBdr>
        <w:left w:val="single" w:sz="8" w:space="0" w:color="000000"/>
      </w:pBdr>
      <w:spacing w:before="100" w:after="100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bottom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5">
    <w:name w:val="xl35"/>
    <w:basedOn w:val="Normal"/>
    <w:pPr>
      <w:pBdr>
        <w:lef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pBdr>
        <w:lef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  <w:u w:val="single"/>
    </w:rPr>
  </w:style>
  <w:style w:type="paragraph" w:customStyle="1" w:styleId="xl33">
    <w:name w:val="xl33"/>
    <w:basedOn w:val="Normal"/>
    <w:pPr>
      <w:pBdr>
        <w:top w:val="single" w:sz="8" w:space="0" w:color="000000"/>
      </w:pBdr>
      <w:shd w:val="clear" w:color="auto" w:fill="C0C0C0"/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24">
    <w:name w:val="xl24"/>
    <w:basedOn w:val="Normal"/>
    <w:pPr>
      <w:spacing w:before="100" w:after="100"/>
    </w:pPr>
    <w:rPr>
      <w:rFonts w:eastAsia="Arial Unicode MS"/>
      <w:b/>
      <w:bCs/>
      <w:i/>
      <w:iCs/>
      <w:sz w:val="36"/>
      <w:szCs w:val="36"/>
      <w:u w:val="single"/>
    </w:rPr>
  </w:style>
  <w:style w:type="paragraph" w:customStyle="1" w:styleId="xl40">
    <w:name w:val="xl40"/>
    <w:basedOn w:val="Normal"/>
    <w:pPr>
      <w:pBdr>
        <w:bottom w:val="single" w:sz="8" w:space="0" w:color="000000"/>
        <w:righ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description">
    <w:name w:val="description"/>
    <w:basedOn w:val="Normal"/>
    <w:pPr>
      <w:spacing w:before="100" w:after="100"/>
    </w:pPr>
    <w:rPr>
      <w:rFonts w:ascii="Times" w:hAnsi="Times" w:cs="Times"/>
    </w:rPr>
  </w:style>
  <w:style w:type="paragraph" w:styleId="BalloonText">
    <w:name w:val="Balloon Text"/>
    <w:basedOn w:val="Normal"/>
    <w:rPr>
      <w:rFonts w:ascii="Lucida Grande" w:hAnsi="Lucida Grande" w:cs="Lucida Grande"/>
      <w:sz w:val="18"/>
      <w:szCs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Emphasis">
    <w:name w:val="Emphasis"/>
    <w:uiPriority w:val="20"/>
    <w:qFormat/>
    <w:rsid w:val="001045C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explainword2">
    <w:name w:val="explain_word2"/>
    <w:basedOn w:val="DefaultParagraphFont"/>
  </w:style>
  <w:style w:type="character" w:customStyle="1" w:styleId="lijuyuanxing">
    <w:name w:val="lijuyuanxing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BalloonTextChar">
    <w:name w:val="Balloon Text Char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pPr>
      <w:jc w:val="center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xl28">
    <w:name w:val="xl28"/>
    <w:basedOn w:val="Normal"/>
    <w:pPr>
      <w:pBdr>
        <w:left w:val="single" w:sz="8" w:space="0" w:color="000000"/>
        <w:bottom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font5">
    <w:name w:val="font5"/>
    <w:basedOn w:val="Normal"/>
    <w:pPr>
      <w:spacing w:before="100" w:after="100"/>
    </w:pPr>
    <w:rPr>
      <w:rFonts w:eastAsia="Arial Unicode MS"/>
      <w:i/>
      <w:iCs/>
      <w:sz w:val="28"/>
      <w:szCs w:val="28"/>
      <w:u w:val="single"/>
    </w:rPr>
  </w:style>
  <w:style w:type="paragraph" w:customStyle="1" w:styleId="xl27">
    <w:name w:val="xl27"/>
    <w:basedOn w:val="Normal"/>
    <w:pPr>
      <w:pBdr>
        <w:lef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xl30">
    <w:name w:val="xl30"/>
    <w:basedOn w:val="Normal"/>
    <w:pPr>
      <w:pBdr>
        <w:bottom w:val="single" w:sz="8" w:space="0" w:color="000000"/>
        <w:righ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29">
    <w:name w:val="xl29"/>
    <w:basedOn w:val="Normal"/>
    <w:pPr>
      <w:pBdr>
        <w:bottom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8">
    <w:name w:val="xl38"/>
    <w:basedOn w:val="Normal"/>
    <w:pPr>
      <w:pBdr>
        <w:left w:val="single" w:sz="8" w:space="0" w:color="000000"/>
        <w:bottom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4">
    <w:name w:val="xl34"/>
    <w:basedOn w:val="Normal"/>
    <w:pPr>
      <w:pBdr>
        <w:top w:val="single" w:sz="8" w:space="0" w:color="000000"/>
        <w:right w:val="single" w:sz="8" w:space="0" w:color="000000"/>
      </w:pBdr>
      <w:shd w:val="clear" w:color="auto" w:fill="C0C0C0"/>
      <w:spacing w:before="100" w:after="100"/>
    </w:pPr>
    <w:rPr>
      <w:rFonts w:ascii="Arial" w:eastAsia="Arial Unicode MS" w:hAnsi="Arial" w:cs="Arial"/>
      <w:sz w:val="24"/>
      <w:szCs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xl32">
    <w:name w:val="xl32"/>
    <w:basedOn w:val="Normal"/>
    <w:pP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26">
    <w:name w:val="xl26"/>
    <w:basedOn w:val="Normal"/>
    <w:pPr>
      <w:pBdr>
        <w:righ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7">
    <w:name w:val="xl37"/>
    <w:basedOn w:val="Normal"/>
    <w:pPr>
      <w:pBdr>
        <w:righ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6">
    <w:name w:val="xl36"/>
    <w:basedOn w:val="Normal"/>
    <w:pP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25">
    <w:name w:val="xl25"/>
    <w:basedOn w:val="Normal"/>
    <w:pPr>
      <w:pBdr>
        <w:left w:val="single" w:sz="8" w:space="0" w:color="000000"/>
      </w:pBdr>
      <w:spacing w:before="100" w:after="100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bottom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5">
    <w:name w:val="xl35"/>
    <w:basedOn w:val="Normal"/>
    <w:pPr>
      <w:pBdr>
        <w:lef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pBdr>
        <w:lef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  <w:u w:val="single"/>
    </w:rPr>
  </w:style>
  <w:style w:type="paragraph" w:customStyle="1" w:styleId="xl33">
    <w:name w:val="xl33"/>
    <w:basedOn w:val="Normal"/>
    <w:pPr>
      <w:pBdr>
        <w:top w:val="single" w:sz="8" w:space="0" w:color="000000"/>
      </w:pBdr>
      <w:shd w:val="clear" w:color="auto" w:fill="C0C0C0"/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24">
    <w:name w:val="xl24"/>
    <w:basedOn w:val="Normal"/>
    <w:pPr>
      <w:spacing w:before="100" w:after="100"/>
    </w:pPr>
    <w:rPr>
      <w:rFonts w:eastAsia="Arial Unicode MS"/>
      <w:b/>
      <w:bCs/>
      <w:i/>
      <w:iCs/>
      <w:sz w:val="36"/>
      <w:szCs w:val="36"/>
      <w:u w:val="single"/>
    </w:rPr>
  </w:style>
  <w:style w:type="paragraph" w:customStyle="1" w:styleId="xl40">
    <w:name w:val="xl40"/>
    <w:basedOn w:val="Normal"/>
    <w:pPr>
      <w:pBdr>
        <w:bottom w:val="single" w:sz="8" w:space="0" w:color="000000"/>
        <w:right w:val="single" w:sz="8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description">
    <w:name w:val="description"/>
    <w:basedOn w:val="Normal"/>
    <w:pPr>
      <w:spacing w:before="100" w:after="100"/>
    </w:pPr>
    <w:rPr>
      <w:rFonts w:ascii="Times" w:hAnsi="Times" w:cs="Times"/>
    </w:rPr>
  </w:style>
  <w:style w:type="paragraph" w:styleId="BalloonText">
    <w:name w:val="Balloon Text"/>
    <w:basedOn w:val="Normal"/>
    <w:rPr>
      <w:rFonts w:ascii="Lucida Grande" w:hAnsi="Lucida Grande" w:cs="Lucida Grande"/>
      <w:sz w:val="18"/>
      <w:szCs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Emphasis">
    <w:name w:val="Emphasis"/>
    <w:uiPriority w:val="20"/>
    <w:qFormat/>
    <w:rsid w:val="001045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101</TotalTime>
  <Pages>3</Pages>
  <Words>267</Words>
  <Characters>1525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R</vt:lpstr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R</dc:title>
  <dc:subject/>
  <dc:creator>Jun Zhu</dc:creator>
  <cp:keywords/>
  <dc:description/>
  <cp:lastModifiedBy>Liang SHANG</cp:lastModifiedBy>
  <cp:revision>6</cp:revision>
  <cp:lastPrinted>2013-10-09T13:41:00Z</cp:lastPrinted>
  <dcterms:created xsi:type="dcterms:W3CDTF">2014-05-23T20:07:00Z</dcterms:created>
  <dcterms:modified xsi:type="dcterms:W3CDTF">2014-09-08T19:40:00Z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